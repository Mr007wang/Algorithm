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B0E" w:rsidRDefault="00B20B0E" w:rsidP="009E2271"/>
    <w:p w:rsidR="00982D71" w:rsidRDefault="009E2271" w:rsidP="009E2271">
      <w:r>
        <w:rPr>
          <w:rFonts w:hint="eastAsia"/>
        </w:rPr>
        <w:t>最简单的字符串匹配算法是暴力法，它的基本</w:t>
      </w:r>
      <w:r w:rsidR="00982D71">
        <w:rPr>
          <w:rFonts w:hint="eastAsia"/>
        </w:rPr>
        <w:t>流程是这样的。</w:t>
      </w:r>
    </w:p>
    <w:p w:rsidR="009E2271" w:rsidRDefault="004C1303" w:rsidP="009E2271">
      <w:r>
        <w:rPr>
          <w:rFonts w:hint="eastAsia"/>
        </w:rPr>
        <w:t>首先</w:t>
      </w:r>
      <w:r w:rsidR="003A1C61">
        <w:rPr>
          <w:rFonts w:hint="eastAsia"/>
        </w:rPr>
        <w:t>让搜索词</w:t>
      </w:r>
      <w:r w:rsidR="009E2271">
        <w:rPr>
          <w:rFonts w:hint="eastAsia"/>
        </w:rPr>
        <w:t>和</w:t>
      </w:r>
      <w:r>
        <w:rPr>
          <w:rFonts w:hint="eastAsia"/>
        </w:rPr>
        <w:t>字符串对齐，然后从左到右比较上下两组字符：</w:t>
      </w:r>
    </w:p>
    <w:p w:rsidR="004C1303" w:rsidRPr="00F33C38" w:rsidRDefault="002F599E" w:rsidP="00F33C38">
      <w:pPr>
        <w:pStyle w:val="a7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45pt;height:129pt">
            <v:imagedata r:id="rId8" o:title="图像 1" croptop="10795f" cropbottom="27544f" cropleft="4310f"/>
          </v:shape>
        </w:pict>
      </w:r>
    </w:p>
    <w:p w:rsidR="004C1303" w:rsidRDefault="004C1303" w:rsidP="009E2271">
      <w:r>
        <w:rPr>
          <w:rFonts w:hint="eastAsia"/>
        </w:rPr>
        <w:t>如果发现两组字符不匹配，那么</w:t>
      </w:r>
      <w:r w:rsidR="003A1C61">
        <w:rPr>
          <w:rFonts w:hint="eastAsia"/>
        </w:rPr>
        <w:t>搜索词</w:t>
      </w:r>
      <w:r>
        <w:rPr>
          <w:rFonts w:hint="eastAsia"/>
        </w:rPr>
        <w:t>就要</w:t>
      </w:r>
      <w:r w:rsidR="00982D71">
        <w:rPr>
          <w:rFonts w:hint="eastAsia"/>
        </w:rPr>
        <w:t>相对于字符串</w:t>
      </w:r>
      <w:r>
        <w:rPr>
          <w:rFonts w:hint="eastAsia"/>
        </w:rPr>
        <w:t>向前移动</w:t>
      </w:r>
      <w:r w:rsidR="00236826">
        <w:rPr>
          <w:rFonts w:hint="eastAsia"/>
        </w:rPr>
        <w:t>一位</w:t>
      </w:r>
      <w:r w:rsidR="00982D71">
        <w:rPr>
          <w:rFonts w:hint="eastAsia"/>
        </w:rPr>
        <w:t>,</w:t>
      </w:r>
      <w:r w:rsidR="00982D71">
        <w:rPr>
          <w:rFonts w:hint="eastAsia"/>
        </w:rPr>
        <w:t>然后继续按照上面的算法匹配下去。</w:t>
      </w:r>
    </w:p>
    <w:p w:rsidR="00F33C38" w:rsidRDefault="002F599E" w:rsidP="00F33C38">
      <w:pPr>
        <w:pStyle w:val="a7"/>
      </w:pPr>
      <w:r>
        <w:pict>
          <v:shape id="_x0000_i1026" type="#_x0000_t75" style="width:415.3pt;height:160.7pt">
            <v:imagedata r:id="rId9" o:title="图像2"/>
          </v:shape>
        </w:pict>
      </w:r>
    </w:p>
    <w:p w:rsidR="00EE7BF3" w:rsidRDefault="00EE7BF3" w:rsidP="00EE7BF3">
      <w:pPr>
        <w:ind w:firstLineChars="0" w:firstLine="0"/>
      </w:pPr>
    </w:p>
    <w:p w:rsidR="009E2271" w:rsidRDefault="009E2271" w:rsidP="009E2271">
      <w:r>
        <w:t>它基本的框架如下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2271" w:rsidTr="009E2271">
        <w:tc>
          <w:tcPr>
            <w:tcW w:w="8296" w:type="dxa"/>
          </w:tcPr>
          <w:p w:rsidR="00FF4277" w:rsidRPr="00FF4277" w:rsidRDefault="00FF4277" w:rsidP="00FF427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FF4277">
              <w:rPr>
                <w:rFonts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FF4277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 m = strlen(</w:t>
            </w:r>
            <w:r w:rsidRPr="00FF4277">
              <w:rPr>
                <w:rFonts w:eastAsia="新宋体" w:cs="新宋体"/>
                <w:color w:val="808080"/>
                <w:kern w:val="0"/>
                <w:sz w:val="19"/>
                <w:szCs w:val="19"/>
              </w:rPr>
              <w:t>pattern</w:t>
            </w:r>
            <w:r w:rsidRPr="00FF4277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>), n = strlen(</w:t>
            </w:r>
            <w:r w:rsidRPr="00FF4277">
              <w:rPr>
                <w:rFonts w:eastAsia="新宋体" w:cs="新宋体"/>
                <w:color w:val="808080"/>
                <w:kern w:val="0"/>
                <w:sz w:val="19"/>
                <w:szCs w:val="19"/>
              </w:rPr>
              <w:t>text</w:t>
            </w:r>
            <w:r w:rsidRPr="00FF4277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F4277" w:rsidRPr="00FF4277" w:rsidRDefault="00FF4277" w:rsidP="00FF427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FF4277">
              <w:rPr>
                <w:rFonts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FF4277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 j = 0, i = 0;</w:t>
            </w:r>
          </w:p>
          <w:p w:rsidR="00FF4277" w:rsidRPr="00FF4277" w:rsidRDefault="00FF4277" w:rsidP="00FF427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FF4277">
              <w:rPr>
                <w:rFonts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 w:rsidRPr="00FF4277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 (i &lt;= n - m) {</w:t>
            </w:r>
          </w:p>
          <w:p w:rsidR="00FF4277" w:rsidRPr="00FF4277" w:rsidRDefault="00FF4277" w:rsidP="00FF427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FF4277">
              <w:rPr>
                <w:rFonts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 w:rsidRPr="00FF4277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 (j = 0; j &lt; m &amp;&amp; </w:t>
            </w:r>
            <w:r w:rsidRPr="00FF4277">
              <w:rPr>
                <w:rFonts w:eastAsia="新宋体" w:cs="新宋体"/>
                <w:color w:val="808080"/>
                <w:kern w:val="0"/>
                <w:sz w:val="19"/>
                <w:szCs w:val="19"/>
              </w:rPr>
              <w:t>pattern</w:t>
            </w:r>
            <w:r w:rsidRPr="00FF4277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[j] == </w:t>
            </w:r>
            <w:r w:rsidRPr="00FF4277">
              <w:rPr>
                <w:rFonts w:eastAsia="新宋体" w:cs="新宋体"/>
                <w:color w:val="808080"/>
                <w:kern w:val="0"/>
                <w:sz w:val="19"/>
                <w:szCs w:val="19"/>
              </w:rPr>
              <w:t>text</w:t>
            </w:r>
            <w:r w:rsidRPr="00FF4277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>[i + j]; ++j);</w:t>
            </w:r>
          </w:p>
          <w:p w:rsidR="00FF4277" w:rsidRPr="00FF4277" w:rsidRDefault="00FF4277" w:rsidP="00FF427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FF4277">
              <w:rPr>
                <w:rFonts w:eastAsia="新宋体" w:cs="新宋体"/>
                <w:color w:val="0000FF"/>
                <w:kern w:val="0"/>
                <w:sz w:val="19"/>
                <w:szCs w:val="19"/>
              </w:rPr>
              <w:t>if</w:t>
            </w:r>
            <w:r w:rsidRPr="00FF4277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 (j == m) {</w:t>
            </w:r>
          </w:p>
          <w:p w:rsidR="00FF4277" w:rsidRPr="00FF4277" w:rsidRDefault="00FF4277" w:rsidP="00FF427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FF4277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Match; </w:t>
            </w:r>
            <w:r w:rsidRPr="00FF4277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 xml:space="preserve">/* </w:t>
            </w:r>
            <w:r w:rsidRPr="00FF4277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匹配成功</w:t>
            </w:r>
            <w:r w:rsidRPr="00FF4277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FF4277" w:rsidRPr="00FF4277" w:rsidRDefault="00FF4277" w:rsidP="00FF427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FF4277">
              <w:rPr>
                <w:rFonts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 w:rsidRPr="00FF4277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F4277" w:rsidRPr="00FF4277" w:rsidRDefault="00FF4277" w:rsidP="00FF427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FF4277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F4277" w:rsidRPr="00FF4277" w:rsidRDefault="00FF4277" w:rsidP="00FF427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FF4277">
              <w:rPr>
                <w:rFonts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FF4277" w:rsidRPr="00FF4277" w:rsidRDefault="00FF4277" w:rsidP="00FF427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FF4277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++i; </w:t>
            </w:r>
            <w:r w:rsidRPr="00FF4277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 xml:space="preserve">/* </w:t>
            </w:r>
            <w:r w:rsidRPr="00FF4277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搜素串相对于字符串向前移动一个字符</w:t>
            </w:r>
            <w:r w:rsidRPr="00FF4277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9E2271" w:rsidRDefault="00FF4277" w:rsidP="00FF4277">
            <w:pPr>
              <w:ind w:firstLineChars="0" w:firstLine="0"/>
            </w:pPr>
            <w:r w:rsidRPr="00FF4277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B20B0E" w:rsidRDefault="00B20B0E" w:rsidP="00356CDE">
      <w:pPr>
        <w:ind w:firstLineChars="0" w:firstLine="0"/>
        <w:rPr>
          <w:rFonts w:hint="eastAsia"/>
        </w:rPr>
      </w:pPr>
      <w:bookmarkStart w:id="0" w:name="_GoBack"/>
      <w:bookmarkEnd w:id="0"/>
    </w:p>
    <w:p w:rsidR="009E2271" w:rsidRDefault="00EE7BF3" w:rsidP="009E2271">
      <w:r>
        <w:rPr>
          <w:rFonts w:hint="eastAsia"/>
        </w:rPr>
        <w:t>而</w:t>
      </w:r>
      <w:r>
        <w:rPr>
          <w:rFonts w:hint="eastAsia"/>
        </w:rPr>
        <w:t>BM</w:t>
      </w:r>
      <w:r>
        <w:rPr>
          <w:rFonts w:hint="eastAsia"/>
        </w:rPr>
        <w:t>算法和暴力法稍微有一点不同，首先，它是从右到左进行匹配，其次，匹配时发现</w:t>
      </w:r>
      <w:r w:rsidR="003A1C61">
        <w:rPr>
          <w:rFonts w:hint="eastAsia"/>
        </w:rPr>
        <w:t>搜索词</w:t>
      </w:r>
      <w:r>
        <w:rPr>
          <w:rFonts w:hint="eastAsia"/>
        </w:rPr>
        <w:t>和</w:t>
      </w:r>
      <w:r w:rsidR="000C75EB">
        <w:rPr>
          <w:rFonts w:hint="eastAsia"/>
        </w:rPr>
        <w:t>文本串</w:t>
      </w:r>
      <w:r w:rsidR="00236826">
        <w:rPr>
          <w:rFonts w:hint="eastAsia"/>
        </w:rPr>
        <w:t>不匹配时，</w:t>
      </w:r>
      <w:r w:rsidR="003A1C61">
        <w:rPr>
          <w:rFonts w:hint="eastAsia"/>
        </w:rPr>
        <w:t>搜索词</w:t>
      </w:r>
      <w:r w:rsidR="000C75EB">
        <w:rPr>
          <w:rFonts w:hint="eastAsia"/>
        </w:rPr>
        <w:t>相对于文本串</w:t>
      </w:r>
      <w:r w:rsidR="00236826">
        <w:rPr>
          <w:rFonts w:hint="eastAsia"/>
        </w:rPr>
        <w:t>移动的位数不仅仅是</w:t>
      </w:r>
      <w:r w:rsidR="00236826">
        <w:rPr>
          <w:rFonts w:hint="eastAsia"/>
        </w:rPr>
        <w:t>1</w:t>
      </w:r>
      <w:r w:rsidR="00236826">
        <w:rPr>
          <w:rFonts w:hint="eastAsia"/>
        </w:rPr>
        <w:t>，在很多时候，位数远远超过</w:t>
      </w:r>
      <w:r w:rsidR="00236826">
        <w:rPr>
          <w:rFonts w:hint="eastAsia"/>
        </w:rPr>
        <w:t>1</w:t>
      </w:r>
      <w:r w:rsidR="00236826">
        <w:rPr>
          <w:rFonts w:hint="eastAsia"/>
        </w:rPr>
        <w:t>，这也是</w:t>
      </w:r>
      <w:r w:rsidR="00236826">
        <w:rPr>
          <w:rFonts w:hint="eastAsia"/>
        </w:rPr>
        <w:t>BM</w:t>
      </w:r>
      <w:r w:rsidR="00236826">
        <w:rPr>
          <w:rFonts w:hint="eastAsia"/>
        </w:rPr>
        <w:t>比暴力法快的关键所在。</w:t>
      </w:r>
    </w:p>
    <w:p w:rsidR="00236826" w:rsidRDefault="00236826" w:rsidP="009E2271">
      <w:r>
        <w:rPr>
          <w:rFonts w:hint="eastAsia"/>
        </w:rPr>
        <w:t>BM</w:t>
      </w:r>
      <w:r>
        <w:rPr>
          <w:rFonts w:hint="eastAsia"/>
        </w:rPr>
        <w:t>算法的框架如下：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6826" w:rsidTr="00236826">
        <w:tc>
          <w:tcPr>
            <w:tcW w:w="8296" w:type="dxa"/>
          </w:tcPr>
          <w:p w:rsidR="00236826" w:rsidRPr="00236826" w:rsidRDefault="00236826" w:rsidP="0023682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236826">
              <w:rPr>
                <w:rFonts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236826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 n = strlen(</w:t>
            </w:r>
            <w:r w:rsidRPr="00236826">
              <w:rPr>
                <w:rFonts w:eastAsia="新宋体" w:cs="新宋体"/>
                <w:color w:val="808080"/>
                <w:kern w:val="0"/>
                <w:sz w:val="19"/>
                <w:szCs w:val="19"/>
              </w:rPr>
              <w:t>text</w:t>
            </w:r>
            <w:r w:rsidRPr="00236826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>), m = strlen(</w:t>
            </w:r>
            <w:r w:rsidRPr="00236826">
              <w:rPr>
                <w:rFonts w:eastAsia="新宋体" w:cs="新宋体"/>
                <w:color w:val="808080"/>
                <w:kern w:val="0"/>
                <w:sz w:val="19"/>
                <w:szCs w:val="19"/>
              </w:rPr>
              <w:t>pattern</w:t>
            </w:r>
            <w:r w:rsidRPr="00236826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236826" w:rsidRPr="00236826" w:rsidRDefault="00236826" w:rsidP="0023682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236826">
              <w:rPr>
                <w:rFonts w:eastAsia="新宋体" w:cs="新宋体"/>
                <w:color w:val="0000FF"/>
                <w:kern w:val="0"/>
                <w:sz w:val="19"/>
                <w:szCs w:val="19"/>
              </w:rPr>
              <w:lastRenderedPageBreak/>
              <w:t>int</w:t>
            </w:r>
            <w:r w:rsidRPr="00236826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 j = 0, i = 0;</w:t>
            </w:r>
          </w:p>
          <w:p w:rsidR="00236826" w:rsidRPr="00236826" w:rsidRDefault="00236826" w:rsidP="0023682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236826">
              <w:rPr>
                <w:rFonts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 w:rsidRPr="00236826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 (i &lt;= n - m) {</w:t>
            </w:r>
          </w:p>
          <w:p w:rsidR="00236826" w:rsidRPr="00236826" w:rsidRDefault="00FF4277" w:rsidP="0023682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="00236826" w:rsidRPr="00236826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 xml:space="preserve">/* </w:t>
            </w:r>
            <w:r w:rsidR="00236826" w:rsidRPr="00236826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从右到左进行匹配</w:t>
            </w:r>
            <w:r w:rsidR="00236826" w:rsidRPr="00236826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236826" w:rsidRPr="00236826" w:rsidRDefault="00FF4277" w:rsidP="0023682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="00236826" w:rsidRPr="00236826">
              <w:rPr>
                <w:rFonts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 w:rsidR="00236826" w:rsidRPr="00236826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 (j = m - 1; j &gt;= 0 &amp;&amp; </w:t>
            </w:r>
            <w:r w:rsidR="00236826" w:rsidRPr="00236826">
              <w:rPr>
                <w:rFonts w:eastAsia="新宋体" w:cs="新宋体"/>
                <w:color w:val="808080"/>
                <w:kern w:val="0"/>
                <w:sz w:val="19"/>
                <w:szCs w:val="19"/>
              </w:rPr>
              <w:t>pattern</w:t>
            </w:r>
            <w:r w:rsidR="00236826" w:rsidRPr="00236826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[j] == </w:t>
            </w:r>
            <w:r w:rsidR="00236826" w:rsidRPr="00236826">
              <w:rPr>
                <w:rFonts w:eastAsia="新宋体" w:cs="新宋体"/>
                <w:color w:val="808080"/>
                <w:kern w:val="0"/>
                <w:sz w:val="19"/>
                <w:szCs w:val="19"/>
              </w:rPr>
              <w:t>text</w:t>
            </w:r>
            <w:r w:rsidR="00236826" w:rsidRPr="00236826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>[i + j]; --j);</w:t>
            </w:r>
          </w:p>
          <w:p w:rsidR="00236826" w:rsidRPr="00236826" w:rsidRDefault="00FF4277" w:rsidP="0023682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="00236826" w:rsidRPr="00236826">
              <w:rPr>
                <w:rFonts w:eastAsia="新宋体" w:cs="新宋体"/>
                <w:color w:val="0000FF"/>
                <w:kern w:val="0"/>
                <w:sz w:val="19"/>
                <w:szCs w:val="19"/>
              </w:rPr>
              <w:t>if</w:t>
            </w:r>
            <w:r w:rsidR="00EC5515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 (j</w:t>
            </w:r>
            <w:r w:rsidR="00236826" w:rsidRPr="00236826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 &lt; 0) {</w:t>
            </w:r>
          </w:p>
          <w:p w:rsidR="00236826" w:rsidRPr="00236826" w:rsidRDefault="00FF4277" w:rsidP="0023682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="00236826" w:rsidRPr="00236826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Match; </w:t>
            </w:r>
          </w:p>
          <w:p w:rsidR="00236826" w:rsidRPr="00236826" w:rsidRDefault="00FF4277" w:rsidP="0023682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="00236826" w:rsidRPr="00236826">
              <w:rPr>
                <w:rFonts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 w:rsidR="00236826" w:rsidRPr="00236826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236826" w:rsidRPr="00236826" w:rsidRDefault="00FF4277" w:rsidP="0023682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="00236826" w:rsidRPr="00236826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236826" w:rsidRPr="00236826" w:rsidRDefault="00FF4277" w:rsidP="0023682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="00236826" w:rsidRPr="00236826">
              <w:rPr>
                <w:rFonts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236826" w:rsidRPr="00236826" w:rsidRDefault="00FF4277" w:rsidP="0023682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="00236826" w:rsidRPr="00236826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i += BM(); </w:t>
            </w:r>
            <w:r w:rsidR="00236826" w:rsidRPr="00236826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 xml:space="preserve">/* </w:t>
            </w:r>
            <w:r w:rsidR="00236826" w:rsidRPr="00236826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每次模式串移动的距离不仅仅是</w:t>
            </w:r>
            <w:r w:rsidR="00236826" w:rsidRPr="00236826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1 */</w:t>
            </w:r>
          </w:p>
          <w:p w:rsidR="00236826" w:rsidRDefault="00236826" w:rsidP="00236826">
            <w:pPr>
              <w:ind w:firstLineChars="0" w:firstLine="0"/>
            </w:pPr>
            <w:r w:rsidRPr="00236826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12411A" w:rsidRPr="0012411A" w:rsidRDefault="0012411A" w:rsidP="0012411A">
      <w:r w:rsidRPr="0012411A">
        <w:lastRenderedPageBreak/>
        <w:t>为了实现更快移动模式串，</w:t>
      </w:r>
      <w:r w:rsidRPr="0012411A">
        <w:t>BM</w:t>
      </w:r>
      <w:r w:rsidRPr="0012411A">
        <w:t>算法定义了两个规则，</w:t>
      </w:r>
      <w:r w:rsidRPr="0012411A">
        <w:rPr>
          <w:b/>
        </w:rPr>
        <w:t>好后缀规则</w:t>
      </w:r>
      <w:r w:rsidRPr="0012411A">
        <w:t>和</w:t>
      </w:r>
      <w:r w:rsidRPr="0012411A">
        <w:rPr>
          <w:b/>
        </w:rPr>
        <w:t>坏字符规则</w:t>
      </w:r>
      <w:r w:rsidRPr="0012411A">
        <w:t>，如下图可以清晰的看出他们的含义。利用好后缀和坏字符可以大大加快模式串的移动距离，不是简单的</w:t>
      </w:r>
      <w:r w:rsidRPr="0012411A">
        <w:t>++j</w:t>
      </w:r>
      <w:r w:rsidRPr="0012411A">
        <w:t>，而是</w:t>
      </w:r>
      <w:r w:rsidRPr="0012411A">
        <w:rPr>
          <w:b/>
          <w:color w:val="FF0066"/>
          <w14:textFill>
            <w14:gradFill>
              <w14:gsLst>
                <w14:gs w14:pos="0">
                  <w14:srgbClr w14:val="FF0066">
                    <w14:shade w14:val="30000"/>
                    <w14:satMod w14:val="115000"/>
                  </w14:srgbClr>
                </w14:gs>
                <w14:gs w14:pos="50000">
                  <w14:srgbClr w14:val="FF0066">
                    <w14:shade w14:val="67500"/>
                    <w14:satMod w14:val="115000"/>
                  </w14:srgbClr>
                </w14:gs>
                <w14:gs w14:pos="100000">
                  <w14:srgbClr w14:val="FF0066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j+=max (shift(</w:t>
      </w:r>
      <w:r w:rsidRPr="0012411A">
        <w:rPr>
          <w:b/>
          <w:color w:val="FF0066"/>
          <w14:textFill>
            <w14:gradFill>
              <w14:gsLst>
                <w14:gs w14:pos="0">
                  <w14:srgbClr w14:val="FF0066">
                    <w14:shade w14:val="30000"/>
                    <w14:satMod w14:val="115000"/>
                  </w14:srgbClr>
                </w14:gs>
                <w14:gs w14:pos="50000">
                  <w14:srgbClr w14:val="FF0066">
                    <w14:shade w14:val="67500"/>
                    <w14:satMod w14:val="115000"/>
                  </w14:srgbClr>
                </w14:gs>
                <w14:gs w14:pos="100000">
                  <w14:srgbClr w14:val="FF0066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好后缀</w:t>
      </w:r>
      <w:r w:rsidRPr="0012411A">
        <w:rPr>
          <w:b/>
          <w:color w:val="FF0066"/>
          <w14:textFill>
            <w14:gradFill>
              <w14:gsLst>
                <w14:gs w14:pos="0">
                  <w14:srgbClr w14:val="FF0066">
                    <w14:shade w14:val="30000"/>
                    <w14:satMod w14:val="115000"/>
                  </w14:srgbClr>
                </w14:gs>
                <w14:gs w14:pos="50000">
                  <w14:srgbClr w14:val="FF0066">
                    <w14:shade w14:val="67500"/>
                    <w14:satMod w14:val="115000"/>
                  </w14:srgbClr>
                </w14:gs>
                <w14:gs w14:pos="100000">
                  <w14:srgbClr w14:val="FF0066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), shift(</w:t>
      </w:r>
      <w:r w:rsidRPr="0012411A">
        <w:rPr>
          <w:b/>
          <w:color w:val="FF0066"/>
          <w14:textFill>
            <w14:gradFill>
              <w14:gsLst>
                <w14:gs w14:pos="0">
                  <w14:srgbClr w14:val="FF0066">
                    <w14:shade w14:val="30000"/>
                    <w14:satMod w14:val="115000"/>
                  </w14:srgbClr>
                </w14:gs>
                <w14:gs w14:pos="50000">
                  <w14:srgbClr w14:val="FF0066">
                    <w14:shade w14:val="67500"/>
                    <w14:satMod w14:val="115000"/>
                  </w14:srgbClr>
                </w14:gs>
                <w14:gs w14:pos="100000">
                  <w14:srgbClr w14:val="FF0066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坏字符</w:t>
      </w:r>
      <w:r w:rsidRPr="0012411A">
        <w:rPr>
          <w:b/>
          <w:color w:val="FF0066"/>
          <w14:textFill>
            <w14:gradFill>
              <w14:gsLst>
                <w14:gs w14:pos="0">
                  <w14:srgbClr w14:val="FF0066">
                    <w14:shade w14:val="30000"/>
                    <w14:satMod w14:val="115000"/>
                  </w14:srgbClr>
                </w14:gs>
                <w14:gs w14:pos="50000">
                  <w14:srgbClr w14:val="FF0066">
                    <w14:shade w14:val="67500"/>
                    <w14:satMod w14:val="115000"/>
                  </w14:srgbClr>
                </w14:gs>
                <w14:gs w14:pos="100000">
                  <w14:srgbClr w14:val="FF0066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))</w:t>
      </w:r>
    </w:p>
    <w:p w:rsidR="0012411A" w:rsidRPr="0012411A" w:rsidRDefault="0012411A" w:rsidP="0012411A">
      <w:pPr>
        <w:pStyle w:val="a7"/>
      </w:pPr>
      <w:r w:rsidRPr="0012411A">
        <w:drawing>
          <wp:inline distT="0" distB="0" distL="0" distR="0">
            <wp:extent cx="2209800" cy="1409700"/>
            <wp:effectExtent l="0" t="0" r="0" b="0"/>
            <wp:docPr id="3" name="图片 3" descr="http://images.cnitblog.com/blog/465162/201310/09153619-376a77e7ff9644c1b229283ec78e4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itblog.com/blog/465162/201310/09153619-376a77e7ff9644c1b229283ec78e413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11A" w:rsidRPr="001528BB" w:rsidRDefault="0012411A" w:rsidP="001528BB"/>
    <w:p w:rsidR="00D702F6" w:rsidRDefault="0096589C" w:rsidP="0054250F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计算坏字符规则表</w:t>
      </w:r>
    </w:p>
    <w:p w:rsidR="009F6140" w:rsidRDefault="009F6140" w:rsidP="009F6140">
      <w:pPr>
        <w:ind w:left="420" w:firstLineChars="0" w:firstLine="0"/>
      </w:pPr>
      <w:r w:rsidRPr="009F6140">
        <w:t>先来看如何根据坏字符来移动模式串，</w:t>
      </w:r>
      <w:r w:rsidRPr="009F6140">
        <w:rPr>
          <w:b/>
          <w:color w:val="FF0066"/>
          <w14:textFill>
            <w14:gradFill>
              <w14:gsLst>
                <w14:gs w14:pos="0">
                  <w14:srgbClr w14:val="FF0066">
                    <w14:shade w14:val="30000"/>
                    <w14:satMod w14:val="115000"/>
                  </w14:srgbClr>
                </w14:gs>
                <w14:gs w14:pos="50000">
                  <w14:srgbClr w14:val="FF0066">
                    <w14:shade w14:val="67500"/>
                    <w14:satMod w14:val="115000"/>
                  </w14:srgbClr>
                </w14:gs>
                <w14:gs w14:pos="100000">
                  <w14:srgbClr w14:val="FF0066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shift(</w:t>
      </w:r>
      <w:r w:rsidRPr="009F6140">
        <w:rPr>
          <w:b/>
          <w:color w:val="FF0066"/>
          <w14:textFill>
            <w14:gradFill>
              <w14:gsLst>
                <w14:gs w14:pos="0">
                  <w14:srgbClr w14:val="FF0066">
                    <w14:shade w14:val="30000"/>
                    <w14:satMod w14:val="115000"/>
                  </w14:srgbClr>
                </w14:gs>
                <w14:gs w14:pos="50000">
                  <w14:srgbClr w14:val="FF0066">
                    <w14:shade w14:val="67500"/>
                    <w14:satMod w14:val="115000"/>
                  </w14:srgbClr>
                </w14:gs>
                <w14:gs w14:pos="100000">
                  <w14:srgbClr w14:val="FF0066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坏字符</w:t>
      </w:r>
      <w:r w:rsidRPr="009F6140">
        <w:rPr>
          <w:b/>
          <w:color w:val="FF0066"/>
          <w14:textFill>
            <w14:gradFill>
              <w14:gsLst>
                <w14:gs w14:pos="0">
                  <w14:srgbClr w14:val="FF0066">
                    <w14:shade w14:val="30000"/>
                    <w14:satMod w14:val="115000"/>
                  </w14:srgbClr>
                </w14:gs>
                <w14:gs w14:pos="50000">
                  <w14:srgbClr w14:val="FF0066">
                    <w14:shade w14:val="67500"/>
                    <w14:satMod w14:val="115000"/>
                  </w14:srgbClr>
                </w14:gs>
                <w14:gs w14:pos="100000">
                  <w14:srgbClr w14:val="FF0066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)</w:t>
      </w:r>
      <w:r w:rsidRPr="009F6140">
        <w:t>分为两种情况：</w:t>
      </w:r>
    </w:p>
    <w:p w:rsidR="007D5541" w:rsidRDefault="007D5541" w:rsidP="0054250F">
      <w:pPr>
        <w:ind w:left="420" w:firstLineChars="0" w:firstLine="0"/>
      </w:pPr>
    </w:p>
    <w:p w:rsidR="007174E9" w:rsidRDefault="006A6113" w:rsidP="009F6140">
      <w:pPr>
        <w:pStyle w:val="a3"/>
        <w:numPr>
          <w:ilvl w:val="0"/>
          <w:numId w:val="37"/>
        </w:numPr>
        <w:ind w:left="0" w:firstLineChars="0" w:firstLine="567"/>
      </w:pPr>
      <w:r w:rsidRPr="009F6140">
        <w:rPr>
          <w:rFonts w:hint="eastAsia"/>
          <w:b/>
          <w:color w:val="C00000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坏字符没出现在字符串中</w:t>
      </w:r>
      <w:r w:rsidRPr="006A6113">
        <w:rPr>
          <w:rFonts w:hint="eastAsia"/>
        </w:rPr>
        <w:t>，这时可以把模式串移动到坏字符的下一个字符，继续比较，如下图：</w:t>
      </w:r>
    </w:p>
    <w:p w:rsidR="006A6113" w:rsidRPr="006A6113" w:rsidRDefault="006A6113" w:rsidP="006A6113">
      <w:pPr>
        <w:pStyle w:val="a7"/>
      </w:pPr>
      <w:r>
        <w:drawing>
          <wp:inline distT="0" distB="0" distL="0" distR="0" wp14:anchorId="686D8447" wp14:editId="4BE48F7A">
            <wp:extent cx="4648200" cy="1378585"/>
            <wp:effectExtent l="0" t="0" r="0" b="0"/>
            <wp:docPr id="2" name="图片 2" descr="http://images.cnitblog.com/blog/465162/201310/09153646-c82d46cfc44d4d8fb10ad5429d04c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465162/201310/09153646-c82d46cfc44d4d8fb10ad5429d04c6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4E9" w:rsidRDefault="007174E9" w:rsidP="007D5541">
      <w:pPr>
        <w:ind w:left="420" w:firstLineChars="0" w:firstLine="0"/>
      </w:pPr>
    </w:p>
    <w:p w:rsidR="006A6113" w:rsidRDefault="009F6140" w:rsidP="006A6113">
      <w:r>
        <w:rPr>
          <w:rFonts w:hint="eastAsia"/>
        </w:rPr>
        <w:t>2.</w:t>
      </w:r>
      <w:r w:rsidR="00A930E6" w:rsidRPr="00BE4FDE">
        <w:rPr>
          <w:rFonts w:hint="eastAsia"/>
          <w:b/>
          <w:color w:val="C00000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坏字符出现在模式串中</w:t>
      </w:r>
      <w:r w:rsidR="00A930E6">
        <w:rPr>
          <w:rFonts w:hint="eastAsia"/>
        </w:rPr>
        <w:t>，这时可以把模式串中出现在最右侧的</w:t>
      </w:r>
      <w:r w:rsidR="006A6113" w:rsidRPr="006A6113">
        <w:rPr>
          <w:rFonts w:hint="eastAsia"/>
        </w:rPr>
        <w:t>坏字符</w:t>
      </w:r>
      <w:r w:rsidR="00A930E6">
        <w:rPr>
          <w:rFonts w:hint="eastAsia"/>
        </w:rPr>
        <w:t>和母串的坏字符对齐，</w:t>
      </w:r>
      <w:r w:rsidR="006A6113" w:rsidRPr="006A6113">
        <w:rPr>
          <w:rFonts w:hint="eastAsia"/>
        </w:rPr>
        <w:t>如下图：</w:t>
      </w:r>
    </w:p>
    <w:p w:rsidR="006A6113" w:rsidRDefault="00356CDE" w:rsidP="006A6113">
      <w:pPr>
        <w:pStyle w:val="a7"/>
      </w:pPr>
      <w:r>
        <w:lastRenderedPageBreak/>
        <w:pict>
          <v:shape id="_x0000_i1027" type="#_x0000_t75" style="width:365.15pt;height:128.55pt">
            <v:imagedata r:id="rId12" o:title="2"/>
          </v:shape>
        </w:pict>
      </w:r>
    </w:p>
    <w:p w:rsidR="00A930E6" w:rsidRDefault="00A930E6" w:rsidP="00A930E6">
      <w:r>
        <w:t>也许你会有这样的疑问</w:t>
      </w:r>
      <w:r>
        <w:rPr>
          <w:rFonts w:hint="eastAsia"/>
        </w:rPr>
        <w:t>，</w:t>
      </w:r>
      <w:r>
        <w:t>会不会出现模式串后退的情况</w:t>
      </w:r>
      <w:r>
        <w:rPr>
          <w:rFonts w:hint="eastAsia"/>
        </w:rPr>
        <w:t>？</w:t>
      </w:r>
      <w:r>
        <w:t>比如说下图</w:t>
      </w:r>
      <w:r>
        <w:rPr>
          <w:rFonts w:hint="eastAsia"/>
        </w:rPr>
        <w:t>：</w:t>
      </w:r>
    </w:p>
    <w:p w:rsidR="00A930E6" w:rsidRDefault="00356CDE" w:rsidP="00A930E6">
      <w:r>
        <w:pict>
          <v:shape id="_x0000_i1028" type="#_x0000_t75" style="width:365.15pt;height:128.55pt">
            <v:imagedata r:id="rId13" o:title="2"/>
          </v:shape>
        </w:pict>
      </w:r>
    </w:p>
    <w:p w:rsidR="0079411F" w:rsidRPr="00A930E6" w:rsidRDefault="0079411F" w:rsidP="00A930E6">
      <w:r>
        <w:t>如果</w:t>
      </w:r>
      <w:r>
        <w:t>BM</w:t>
      </w:r>
      <w:r>
        <w:t>算法仅有坏字符规则的话</w:t>
      </w:r>
      <w:r>
        <w:rPr>
          <w:rFonts w:hint="eastAsia"/>
        </w:rPr>
        <w:t>，</w:t>
      </w:r>
      <w:r>
        <w:t>是会出现这种情况的</w:t>
      </w:r>
      <w:r>
        <w:rPr>
          <w:rFonts w:hint="eastAsia"/>
        </w:rPr>
        <w:t>，</w:t>
      </w:r>
      <w:r>
        <w:t>但是</w:t>
      </w:r>
      <w:r>
        <w:t>BM</w:t>
      </w:r>
      <w:r>
        <w:t>算法同时还有好后缀规则</w:t>
      </w:r>
      <w:r>
        <w:rPr>
          <w:rFonts w:hint="eastAsia"/>
        </w:rPr>
        <w:t>，</w:t>
      </w:r>
      <w:r w:rsidR="003B6886">
        <w:rPr>
          <w:rFonts w:hint="eastAsia"/>
        </w:rPr>
        <w:t>并且好字符规则的各种情况的移动距离都是大于</w:t>
      </w:r>
      <w:r w:rsidR="003B6886">
        <w:rPr>
          <w:rFonts w:hint="eastAsia"/>
        </w:rPr>
        <w:t>0</w:t>
      </w:r>
      <w:r w:rsidR="003B6886">
        <w:rPr>
          <w:rFonts w:hint="eastAsia"/>
        </w:rPr>
        <w:t>的</w:t>
      </w:r>
      <w:r w:rsidR="003B6886">
        <w:rPr>
          <w:rFonts w:hint="eastAsia"/>
        </w:rPr>
        <w:t>,</w:t>
      </w:r>
      <w:r>
        <w:t>所以模式串不会后退</w:t>
      </w:r>
      <w:r>
        <w:rPr>
          <w:rFonts w:hint="eastAsia"/>
        </w:rPr>
        <w:t>。</w:t>
      </w:r>
    </w:p>
    <w:p w:rsidR="007174E9" w:rsidRDefault="006A6113" w:rsidP="006A6113">
      <w:r w:rsidRPr="006A6113">
        <w:rPr>
          <w:rFonts w:hint="eastAsia"/>
        </w:rPr>
        <w:t>为了用代码来描述上述的两种情况，设计一个数组</w:t>
      </w:r>
      <w:r w:rsidRPr="00B63DE1">
        <w:rPr>
          <w:rFonts w:hint="eastAsia"/>
          <w:b/>
        </w:rPr>
        <w:t>bmBc['k']</w:t>
      </w:r>
      <w:r w:rsidRPr="006A6113">
        <w:rPr>
          <w:rFonts w:hint="eastAsia"/>
        </w:rPr>
        <w:t>，表示</w:t>
      </w:r>
      <w:r w:rsidRPr="00BE4FDE">
        <w:rPr>
          <w:rFonts w:hint="eastAsia"/>
          <w:b/>
          <w:color w:val="FFC000" w:themeColor="accent4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lin w14:ang="0" w14:scaled="0"/>
            </w14:gradFill>
          </w14:textFill>
        </w:rPr>
        <w:t>坏字符‘</w:t>
      </w:r>
      <w:r w:rsidRPr="00BE4FDE">
        <w:rPr>
          <w:rFonts w:hint="eastAsia"/>
          <w:b/>
          <w:color w:val="FFC000" w:themeColor="accent4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lin w14:ang="0" w14:scaled="0"/>
            </w14:gradFill>
          </w14:textFill>
        </w:rPr>
        <w:t>k</w:t>
      </w:r>
      <w:r w:rsidRPr="00BE4FDE">
        <w:rPr>
          <w:rFonts w:hint="eastAsia"/>
          <w:b/>
          <w:color w:val="FFC000" w:themeColor="accent4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lin w14:ang="0" w14:scaled="0"/>
            </w14:gradFill>
          </w14:textFill>
        </w:rPr>
        <w:t>’在模式串中出现的位置距离模式串末尾的最大长度</w:t>
      </w:r>
      <w:r w:rsidR="00AC4657">
        <w:rPr>
          <w:rFonts w:hint="eastAsia"/>
        </w:rPr>
        <w:t>，那么当遇到坏字符的时候，模式串可以移动的位数</w:t>
      </w:r>
      <w:r w:rsidRPr="006A6113">
        <w:rPr>
          <w:rFonts w:hint="eastAsia"/>
        </w:rPr>
        <w:t>为：</w:t>
      </w:r>
      <w:r w:rsidRPr="00BE4FDE">
        <w:rPr>
          <w:rFonts w:hint="eastAsia"/>
          <w:color w:val="FF0066"/>
          <w14:textFill>
            <w14:gradFill>
              <w14:gsLst>
                <w14:gs w14:pos="0">
                  <w14:srgbClr w14:val="FF0066">
                    <w14:shade w14:val="30000"/>
                    <w14:satMod w14:val="115000"/>
                  </w14:srgbClr>
                </w14:gs>
                <w14:gs w14:pos="50000">
                  <w14:srgbClr w14:val="FF0066">
                    <w14:shade w14:val="67500"/>
                    <w14:satMod w14:val="115000"/>
                  </w14:srgbClr>
                </w14:gs>
                <w14:gs w14:pos="100000">
                  <w14:srgbClr w14:val="FF0066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 </w:t>
      </w:r>
      <w:r w:rsidRPr="00BE4FDE">
        <w:rPr>
          <w:rFonts w:hint="eastAsia"/>
          <w:b/>
          <w:color w:val="FF0066"/>
          <w14:textFill>
            <w14:gradFill>
              <w14:gsLst>
                <w14:gs w14:pos="0">
                  <w14:srgbClr w14:val="FF0066">
                    <w14:shade w14:val="30000"/>
                    <w14:satMod w14:val="115000"/>
                  </w14:srgbClr>
                </w14:gs>
                <w14:gs w14:pos="50000">
                  <w14:srgbClr w14:val="FF0066">
                    <w14:shade w14:val="67500"/>
                    <w14:satMod w14:val="115000"/>
                  </w14:srgbClr>
                </w14:gs>
                <w14:gs w14:pos="100000">
                  <w14:srgbClr w14:val="FF0066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shift(</w:t>
      </w:r>
      <w:r w:rsidRPr="00BE4FDE">
        <w:rPr>
          <w:rFonts w:hint="eastAsia"/>
          <w:b/>
          <w:color w:val="FF0066"/>
          <w14:textFill>
            <w14:gradFill>
              <w14:gsLst>
                <w14:gs w14:pos="0">
                  <w14:srgbClr w14:val="FF0066">
                    <w14:shade w14:val="30000"/>
                    <w14:satMod w14:val="115000"/>
                  </w14:srgbClr>
                </w14:gs>
                <w14:gs w14:pos="50000">
                  <w14:srgbClr w14:val="FF0066">
                    <w14:shade w14:val="67500"/>
                    <w14:satMod w14:val="115000"/>
                  </w14:srgbClr>
                </w14:gs>
                <w14:gs w14:pos="100000">
                  <w14:srgbClr w14:val="FF0066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坏字符</w:t>
      </w:r>
      <w:r w:rsidRPr="00BE4FDE">
        <w:rPr>
          <w:rFonts w:hint="eastAsia"/>
          <w:b/>
          <w:color w:val="FF0066"/>
          <w14:textFill>
            <w14:gradFill>
              <w14:gsLst>
                <w14:gs w14:pos="0">
                  <w14:srgbClr w14:val="FF0066">
                    <w14:shade w14:val="30000"/>
                    <w14:satMod w14:val="115000"/>
                  </w14:srgbClr>
                </w14:gs>
                <w14:gs w14:pos="50000">
                  <w14:srgbClr w14:val="FF0066">
                    <w14:shade w14:val="67500"/>
                    <w14:satMod w14:val="115000"/>
                  </w14:srgbClr>
                </w14:gs>
                <w14:gs w14:pos="100000">
                  <w14:srgbClr w14:val="FF0066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) = bmBc[T[i]]-</w:t>
      </w:r>
      <w:r w:rsidR="00841C56" w:rsidRPr="00BE4FDE">
        <w:rPr>
          <w:rFonts w:hint="eastAsia"/>
          <w:b/>
          <w:color w:val="FF0066"/>
          <w14:textFill>
            <w14:gradFill>
              <w14:gsLst>
                <w14:gs w14:pos="0">
                  <w14:srgbClr w14:val="FF0066">
                    <w14:shade w14:val="30000"/>
                    <w14:satMod w14:val="115000"/>
                  </w14:srgbClr>
                </w14:gs>
                <w14:gs w14:pos="50000">
                  <w14:srgbClr w14:val="FF0066">
                    <w14:shade w14:val="67500"/>
                    <w14:satMod w14:val="115000"/>
                  </w14:srgbClr>
                </w14:gs>
                <w14:gs w14:pos="100000">
                  <w14:srgbClr w14:val="FF0066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(m-1-i)</w:t>
      </w:r>
      <w:r w:rsidR="004F2421">
        <w:rPr>
          <w:rFonts w:hint="eastAsia"/>
        </w:rPr>
        <w:t>。如下图</w:t>
      </w:r>
      <w:r w:rsidR="004F2421">
        <w:rPr>
          <w:rFonts w:hint="eastAsia"/>
        </w:rPr>
        <w:t>,</w:t>
      </w:r>
      <w:r w:rsidR="004F2421" w:rsidRPr="00BE4FDE">
        <w:rPr>
          <w:rFonts w:hint="eastAsia"/>
          <w:b/>
          <w:color w:val="5B9BD5" w:themeColor="accent1"/>
          <w14:textFill>
            <w14:gradFill>
              <w14:gsLst>
                <w14:gs w14:pos="0">
                  <w14:schemeClr w14:val="accent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50000"/>
                    <w14:shade w14:val="100000"/>
                    <w14:satMod w14:val="115000"/>
                  </w14:schemeClr>
                </w14:gs>
              </w14:gsLst>
              <w14:lin w14:ang="0" w14:scaled="0"/>
            </w14:gradFill>
          </w14:textFill>
        </w:rPr>
        <w:t xml:space="preserve"> m-1-i</w:t>
      </w:r>
      <w:r w:rsidR="004F2421" w:rsidRPr="00BE4FDE">
        <w:rPr>
          <w:rFonts w:hint="eastAsia"/>
          <w:b/>
          <w:color w:val="5B9BD5" w:themeColor="accent1"/>
          <w14:textFill>
            <w14:gradFill>
              <w14:gsLst>
                <w14:gs w14:pos="0">
                  <w14:schemeClr w14:val="accent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50000"/>
                    <w14:shade w14:val="100000"/>
                    <w14:satMod w14:val="115000"/>
                  </w14:schemeClr>
                </w14:gs>
              </w14:gsLst>
              <w14:lin w14:ang="0" w14:scaled="0"/>
            </w14:gradFill>
          </w14:textFill>
        </w:rPr>
        <w:t>表示已经成功匹配的字符的长度，</w:t>
      </w:r>
      <w:r w:rsidR="004F2421" w:rsidRPr="00BE4FDE">
        <w:rPr>
          <w:rFonts w:hint="eastAsia"/>
          <w:b/>
          <w:color w:val="5B9BD5" w:themeColor="accent1"/>
          <w14:textFill>
            <w14:gradFill>
              <w14:gsLst>
                <w14:gs w14:pos="0">
                  <w14:schemeClr w14:val="accent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50000"/>
                    <w14:shade w14:val="100000"/>
                    <w14:satMod w14:val="115000"/>
                  </w14:schemeClr>
                </w14:gs>
              </w14:gsLst>
              <w14:lin w14:ang="0" w14:scaled="0"/>
            </w14:gradFill>
          </w14:textFill>
        </w:rPr>
        <w:t>T</w:t>
      </w:r>
      <w:r w:rsidR="004F2421" w:rsidRPr="00BE4FDE">
        <w:rPr>
          <w:b/>
          <w:color w:val="5B9BD5" w:themeColor="accent1"/>
          <w14:textFill>
            <w14:gradFill>
              <w14:gsLst>
                <w14:gs w14:pos="0">
                  <w14:schemeClr w14:val="accent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50000"/>
                    <w14:shade w14:val="100000"/>
                    <w14:satMod w14:val="115000"/>
                  </w14:schemeClr>
                </w14:gs>
              </w14:gsLst>
              <w14:lin w14:ang="0" w14:scaled="0"/>
            </w14:gradFill>
          </w14:textFill>
        </w:rPr>
        <w:t>[i]</w:t>
      </w:r>
      <w:r w:rsidR="004F2421" w:rsidRPr="00BE4FDE">
        <w:rPr>
          <w:rFonts w:hint="eastAsia"/>
          <w:b/>
          <w:color w:val="5B9BD5" w:themeColor="accent1"/>
          <w14:textFill>
            <w14:gradFill>
              <w14:gsLst>
                <w14:gs w14:pos="0">
                  <w14:schemeClr w14:val="accent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50000"/>
                    <w14:shade w14:val="100000"/>
                    <w14:satMod w14:val="115000"/>
                  </w14:schemeClr>
                </w14:gs>
              </w14:gsLst>
              <w14:lin w14:ang="0" w14:scaled="0"/>
            </w14:gradFill>
          </w14:textFill>
        </w:rPr>
        <w:t>表示文本串</w:t>
      </w:r>
      <w:r w:rsidR="00AC4657" w:rsidRPr="00BE4FDE">
        <w:rPr>
          <w:rFonts w:hint="eastAsia"/>
          <w:b/>
          <w:color w:val="5B9BD5" w:themeColor="accent1"/>
          <w14:textFill>
            <w14:gradFill>
              <w14:gsLst>
                <w14:gs w14:pos="0">
                  <w14:schemeClr w14:val="accent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50000"/>
                    <w14:shade w14:val="100000"/>
                    <w14:satMod w14:val="115000"/>
                  </w14:schemeClr>
                </w14:gs>
              </w14:gsLst>
              <w14:lin w14:ang="0" w14:scaled="0"/>
            </w14:gradFill>
          </w14:textFill>
        </w:rPr>
        <w:t>(</w:t>
      </w:r>
      <w:r w:rsidR="00AC4657" w:rsidRPr="00BE4FDE">
        <w:rPr>
          <w:rFonts w:hint="eastAsia"/>
          <w:b/>
          <w:color w:val="5B9BD5" w:themeColor="accent1"/>
          <w14:textFill>
            <w14:gradFill>
              <w14:gsLst>
                <w14:gs w14:pos="0">
                  <w14:schemeClr w14:val="accent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50000"/>
                    <w14:shade w14:val="100000"/>
                    <w14:satMod w14:val="115000"/>
                  </w14:schemeClr>
                </w14:gs>
              </w14:gsLst>
              <w14:lin w14:ang="0" w14:scaled="0"/>
            </w14:gradFill>
          </w14:textFill>
        </w:rPr>
        <w:t>字符串</w:t>
      </w:r>
      <w:r w:rsidR="00AC4657" w:rsidRPr="00BE4FDE">
        <w:rPr>
          <w:rFonts w:hint="eastAsia"/>
          <w:b/>
          <w:color w:val="5B9BD5" w:themeColor="accent1"/>
          <w14:textFill>
            <w14:gradFill>
              <w14:gsLst>
                <w14:gs w14:pos="0">
                  <w14:schemeClr w14:val="accent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50000"/>
                    <w14:shade w14:val="100000"/>
                    <w14:satMod w14:val="115000"/>
                  </w14:schemeClr>
                </w14:gs>
              </w14:gsLst>
              <w14:lin w14:ang="0" w14:scaled="0"/>
            </w14:gradFill>
          </w14:textFill>
        </w:rPr>
        <w:t>)</w:t>
      </w:r>
      <w:r w:rsidR="004F2421" w:rsidRPr="00BE4FDE">
        <w:rPr>
          <w:rFonts w:hint="eastAsia"/>
          <w:b/>
          <w:color w:val="5B9BD5" w:themeColor="accent1"/>
          <w14:textFill>
            <w14:gradFill>
              <w14:gsLst>
                <w14:gs w14:pos="0">
                  <w14:schemeClr w14:val="accent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50000"/>
                    <w14:shade w14:val="100000"/>
                    <w14:satMod w14:val="115000"/>
                  </w14:schemeClr>
                </w14:gs>
              </w14:gsLst>
              <w14:lin w14:ang="0" w14:scaled="0"/>
            </w14:gradFill>
          </w14:textFill>
        </w:rPr>
        <w:t>的第</w:t>
      </w:r>
      <w:r w:rsidR="004F2421" w:rsidRPr="00BE4FDE">
        <w:rPr>
          <w:rFonts w:hint="eastAsia"/>
          <w:b/>
          <w:color w:val="5B9BD5" w:themeColor="accent1"/>
          <w14:textFill>
            <w14:gradFill>
              <w14:gsLst>
                <w14:gs w14:pos="0">
                  <w14:schemeClr w14:val="accent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50000"/>
                    <w14:shade w14:val="100000"/>
                    <w14:satMod w14:val="115000"/>
                  </w14:schemeClr>
                </w14:gs>
              </w14:gsLst>
              <w14:lin w14:ang="0" w14:scaled="0"/>
            </w14:gradFill>
          </w14:textFill>
        </w:rPr>
        <w:t>i</w:t>
      </w:r>
      <w:r w:rsidR="004F2421" w:rsidRPr="00BE4FDE">
        <w:rPr>
          <w:rFonts w:hint="eastAsia"/>
          <w:b/>
          <w:color w:val="5B9BD5" w:themeColor="accent1"/>
          <w14:textFill>
            <w14:gradFill>
              <w14:gsLst>
                <w14:gs w14:pos="0">
                  <w14:schemeClr w14:val="accent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50000"/>
                    <w14:shade w14:val="100000"/>
                    <w14:satMod w14:val="115000"/>
                  </w14:schemeClr>
                </w14:gs>
              </w14:gsLst>
              <w14:lin w14:ang="0" w14:scaled="0"/>
            </w14:gradFill>
          </w14:textFill>
        </w:rPr>
        <w:t>个字符</w:t>
      </w:r>
      <w:r w:rsidR="004F2421">
        <w:rPr>
          <w:rFonts w:hint="eastAsia"/>
        </w:rPr>
        <w:t>。</w:t>
      </w:r>
    </w:p>
    <w:p w:rsidR="006A6113" w:rsidRDefault="00356CDE" w:rsidP="006A6113">
      <w:pPr>
        <w:pStyle w:val="a7"/>
      </w:pPr>
      <w:r>
        <w:pict>
          <v:shape id="_x0000_i1029" type="#_x0000_t75" style="width:364.7pt;height:201pt">
            <v:imagedata r:id="rId14" o:title="1"/>
          </v:shape>
        </w:pict>
      </w:r>
    </w:p>
    <w:p w:rsidR="00CB661F" w:rsidRDefault="00CB661F" w:rsidP="004F2421">
      <w:r>
        <w:t>上面的公式对模式串中不存在坏字符的情况同样有效</w:t>
      </w:r>
      <w:r>
        <w:rPr>
          <w:rFonts w:hint="eastAsia"/>
        </w:rPr>
        <w:t>：</w:t>
      </w:r>
    </w:p>
    <w:p w:rsidR="00CB661F" w:rsidRDefault="00356CDE" w:rsidP="00CB661F">
      <w:pPr>
        <w:pStyle w:val="a7"/>
      </w:pPr>
      <w:r>
        <w:lastRenderedPageBreak/>
        <w:pict>
          <v:shape id="_x0000_i1030" type="#_x0000_t75" style="width:365.15pt;height:128.55pt">
            <v:imagedata r:id="rId15" o:title="2"/>
          </v:shape>
        </w:pict>
      </w:r>
    </w:p>
    <w:p w:rsidR="004F2421" w:rsidRDefault="00836D3F" w:rsidP="004F2421">
      <w:r>
        <w:t>写成代码如下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D3F" w:rsidTr="00836D3F">
        <w:tc>
          <w:tcPr>
            <w:tcW w:w="8296" w:type="dxa"/>
          </w:tcPr>
          <w:p w:rsidR="00836D3F" w:rsidRPr="00836D3F" w:rsidRDefault="00836D3F" w:rsidP="00836D3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836D3F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/**</w:t>
            </w:r>
          </w:p>
          <w:p w:rsidR="00836D3F" w:rsidRPr="00836D3F" w:rsidRDefault="00836D3F" w:rsidP="00836D3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836D3F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 xml:space="preserve">* @brief </w:t>
            </w:r>
            <w:r w:rsidRPr="00836D3F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预处理，计算模式串中每个字符最靠右的位置距离模式串末尾的长度</w:t>
            </w:r>
            <w:r w:rsidRPr="00836D3F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.</w:t>
            </w:r>
          </w:p>
          <w:p w:rsidR="00836D3F" w:rsidRPr="00836D3F" w:rsidRDefault="00836D3F" w:rsidP="00836D3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836D3F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 xml:space="preserve">* </w:t>
            </w:r>
          </w:p>
          <w:p w:rsidR="00836D3F" w:rsidRPr="00836D3F" w:rsidRDefault="00836D3F" w:rsidP="00836D3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836D3F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 xml:space="preserve">* @param[in] pattern </w:t>
            </w:r>
            <w:r w:rsidRPr="00836D3F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模式串</w:t>
            </w:r>
          </w:p>
          <w:p w:rsidR="00836D3F" w:rsidRPr="00836D3F" w:rsidRDefault="00836D3F" w:rsidP="00836D3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836D3F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 xml:space="preserve">* @param[in] m </w:t>
            </w:r>
            <w:r w:rsidRPr="00836D3F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模式串的长度</w:t>
            </w:r>
          </w:p>
          <w:p w:rsidR="00836D3F" w:rsidRPr="00836D3F" w:rsidRDefault="00836D3F" w:rsidP="00836D3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836D3F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 xml:space="preserve">* @param[out] bmBc </w:t>
            </w:r>
            <w:r w:rsidRPr="00836D3F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用于记录每个字符在模式串中最靠右的位置距离模式串末尾的长度</w:t>
            </w:r>
            <w:r w:rsidRPr="00836D3F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.</w:t>
            </w:r>
          </w:p>
          <w:p w:rsidR="00836D3F" w:rsidRPr="00836D3F" w:rsidRDefault="00836D3F" w:rsidP="00836D3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836D3F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*/</w:t>
            </w:r>
          </w:p>
          <w:p w:rsidR="00836D3F" w:rsidRPr="00836D3F" w:rsidRDefault="00836D3F" w:rsidP="00836D3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836D3F">
              <w:rPr>
                <w:rFonts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 w:rsidR="00932CBC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 p</w:t>
            </w:r>
            <w:r w:rsidRPr="00836D3F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>reBmBc(</w:t>
            </w:r>
            <w:r w:rsidRPr="00836D3F">
              <w:rPr>
                <w:rFonts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 w:rsidRPr="00836D3F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 *</w:t>
            </w:r>
            <w:r w:rsidRPr="00836D3F">
              <w:rPr>
                <w:rFonts w:eastAsia="新宋体" w:cs="新宋体"/>
                <w:color w:val="808080"/>
                <w:kern w:val="0"/>
                <w:sz w:val="19"/>
                <w:szCs w:val="19"/>
              </w:rPr>
              <w:t>pattern</w:t>
            </w:r>
            <w:r w:rsidRPr="00836D3F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36D3F">
              <w:rPr>
                <w:rFonts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836D3F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36D3F">
              <w:rPr>
                <w:rFonts w:eastAsia="新宋体" w:cs="新宋体"/>
                <w:color w:val="808080"/>
                <w:kern w:val="0"/>
                <w:sz w:val="19"/>
                <w:szCs w:val="19"/>
              </w:rPr>
              <w:t>m</w:t>
            </w:r>
            <w:r w:rsidRPr="00836D3F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36D3F">
              <w:rPr>
                <w:rFonts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836D3F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36D3F">
              <w:rPr>
                <w:rFonts w:eastAsia="新宋体" w:cs="新宋体"/>
                <w:color w:val="808080"/>
                <w:kern w:val="0"/>
                <w:sz w:val="19"/>
                <w:szCs w:val="19"/>
              </w:rPr>
              <w:t>bmBc</w:t>
            </w:r>
            <w:r w:rsidRPr="00836D3F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>[])</w:t>
            </w:r>
          </w:p>
          <w:p w:rsidR="00836D3F" w:rsidRPr="00836D3F" w:rsidRDefault="00836D3F" w:rsidP="00836D3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836D3F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836D3F" w:rsidRPr="00836D3F" w:rsidRDefault="00836D3F" w:rsidP="00836D3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836D3F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836D3F">
              <w:rPr>
                <w:rFonts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836D3F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 i;</w:t>
            </w:r>
          </w:p>
          <w:p w:rsidR="00836D3F" w:rsidRPr="00836D3F" w:rsidRDefault="00836D3F" w:rsidP="00836D3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836D3F" w:rsidRPr="00AC4657" w:rsidRDefault="00836D3F" w:rsidP="00836D3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8000"/>
                <w:kern w:val="0"/>
                <w:sz w:val="19"/>
                <w:szCs w:val="19"/>
              </w:rPr>
            </w:pPr>
            <w:r w:rsidRPr="00836D3F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836D3F">
              <w:rPr>
                <w:rFonts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 w:rsidRPr="00836D3F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 (i = 0; i &lt; 256; i++) {</w:t>
            </w:r>
            <w:r w:rsidR="00932CBC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932CBC" w:rsidRPr="00AC4657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 xml:space="preserve">/* </w:t>
            </w:r>
            <w:r w:rsidR="00932CBC" w:rsidRPr="00AC4657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英文的</w:t>
            </w:r>
            <w:r w:rsidR="00932CBC" w:rsidRPr="00AC4657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ASCII</w:t>
            </w:r>
            <w:r w:rsidR="00932CBC" w:rsidRPr="00AC4657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码最多</w:t>
            </w:r>
            <w:r w:rsidR="00932CBC" w:rsidRPr="00AC4657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256</w:t>
            </w:r>
            <w:r w:rsidR="00932CBC" w:rsidRPr="00AC4657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个字符</w:t>
            </w:r>
            <w:r w:rsidR="00932CBC" w:rsidRPr="00AC4657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836D3F" w:rsidRPr="00836D3F" w:rsidRDefault="00836D3F" w:rsidP="00836D3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836D3F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836D3F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836D3F">
              <w:rPr>
                <w:rFonts w:eastAsia="新宋体" w:cs="新宋体"/>
                <w:color w:val="808080"/>
                <w:kern w:val="0"/>
                <w:sz w:val="19"/>
                <w:szCs w:val="19"/>
              </w:rPr>
              <w:t>bmBc</w:t>
            </w:r>
            <w:r w:rsidRPr="00836D3F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[i] = </w:t>
            </w:r>
            <w:r w:rsidRPr="00836D3F">
              <w:rPr>
                <w:rFonts w:eastAsia="新宋体" w:cs="新宋体"/>
                <w:color w:val="808080"/>
                <w:kern w:val="0"/>
                <w:sz w:val="19"/>
                <w:szCs w:val="19"/>
              </w:rPr>
              <w:t>m</w:t>
            </w:r>
            <w:r w:rsidRPr="00836D3F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836D3F" w:rsidRPr="00836D3F" w:rsidRDefault="00836D3F" w:rsidP="00836D3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836D3F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36D3F" w:rsidRPr="00836D3F" w:rsidRDefault="00836D3F" w:rsidP="00836D3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836D3F" w:rsidRPr="00836D3F" w:rsidRDefault="00836D3F" w:rsidP="00836D3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836D3F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836D3F">
              <w:rPr>
                <w:rFonts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 w:rsidRPr="00836D3F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 (i = 0; i &lt; </w:t>
            </w:r>
            <w:r w:rsidRPr="00836D3F">
              <w:rPr>
                <w:rFonts w:eastAsia="新宋体" w:cs="新宋体"/>
                <w:color w:val="808080"/>
                <w:kern w:val="0"/>
                <w:sz w:val="19"/>
                <w:szCs w:val="19"/>
              </w:rPr>
              <w:t>m</w:t>
            </w:r>
            <w:r w:rsidRPr="00836D3F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 - 1; i++) {</w:t>
            </w:r>
          </w:p>
          <w:p w:rsidR="00836D3F" w:rsidRPr="00836D3F" w:rsidRDefault="00836D3F" w:rsidP="00836D3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836D3F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836D3F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836D3F">
              <w:rPr>
                <w:rFonts w:eastAsia="新宋体" w:cs="新宋体"/>
                <w:color w:val="808080"/>
                <w:kern w:val="0"/>
                <w:sz w:val="19"/>
                <w:szCs w:val="19"/>
              </w:rPr>
              <w:t>bmBc</w:t>
            </w:r>
            <w:r w:rsidRPr="00836D3F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>[</w:t>
            </w:r>
            <w:r w:rsidRPr="00836D3F">
              <w:rPr>
                <w:rFonts w:eastAsia="新宋体" w:cs="新宋体"/>
                <w:color w:val="808080"/>
                <w:kern w:val="0"/>
                <w:sz w:val="19"/>
                <w:szCs w:val="19"/>
              </w:rPr>
              <w:t>pattern</w:t>
            </w:r>
            <w:r w:rsidRPr="00836D3F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[i]] = </w:t>
            </w:r>
            <w:r w:rsidRPr="00836D3F">
              <w:rPr>
                <w:rFonts w:eastAsia="新宋体" w:cs="新宋体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 - 1 - i; </w:t>
            </w:r>
            <w:r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 xml:space="preserve">/* </w:t>
            </w:r>
            <w:r w:rsidRPr="00836D3F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pattern[i]</w:t>
            </w:r>
            <w:r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是模式</w:t>
            </w:r>
            <w:r w:rsidRPr="00836D3F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串的第</w:t>
            </w:r>
            <w:r w:rsidRPr="00836D3F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i</w:t>
            </w:r>
            <w:r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个字</w:t>
            </w:r>
            <w:r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符</w:t>
            </w:r>
            <w:r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Pr="00836D3F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*/</w:t>
            </w:r>
          </w:p>
          <w:p w:rsidR="00836D3F" w:rsidRPr="00836D3F" w:rsidRDefault="00836D3F" w:rsidP="00836D3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836D3F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36D3F" w:rsidRDefault="00836D3F" w:rsidP="00836D3F">
            <w:pPr>
              <w:ind w:firstLineChars="0" w:firstLine="0"/>
            </w:pPr>
            <w:r w:rsidRPr="00836D3F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836D3F" w:rsidRPr="004F2421" w:rsidRDefault="00836D3F" w:rsidP="004F2421"/>
    <w:p w:rsidR="00D702F6" w:rsidRDefault="00D702F6" w:rsidP="00D702F6"/>
    <w:p w:rsidR="00D702F6" w:rsidRDefault="005B1EF6" w:rsidP="005B1EF6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计算好后缀规则表</w:t>
      </w:r>
    </w:p>
    <w:p w:rsidR="005B1EF6" w:rsidRDefault="005B1EF6" w:rsidP="005B1EF6">
      <w:pPr>
        <w:pStyle w:val="a3"/>
        <w:ind w:left="1140" w:firstLineChars="0" w:firstLine="0"/>
      </w:pPr>
    </w:p>
    <w:p w:rsidR="009C7C8C" w:rsidRPr="009C7C8C" w:rsidRDefault="009C7C8C" w:rsidP="00811D94">
      <w:r w:rsidRPr="009C7C8C">
        <w:t>再来看如何根据好后缀规则移动模式串，</w:t>
      </w:r>
      <w:r w:rsidRPr="00B63DE1">
        <w:rPr>
          <w:b/>
          <w:color w:val="FF0066"/>
          <w14:textFill>
            <w14:gradFill>
              <w14:gsLst>
                <w14:gs w14:pos="0">
                  <w14:srgbClr w14:val="FF0066">
                    <w14:shade w14:val="30000"/>
                    <w14:satMod w14:val="115000"/>
                  </w14:srgbClr>
                </w14:gs>
                <w14:gs w14:pos="50000">
                  <w14:srgbClr w14:val="FF0066">
                    <w14:shade w14:val="67500"/>
                    <w14:satMod w14:val="115000"/>
                  </w14:srgbClr>
                </w14:gs>
                <w14:gs w14:pos="100000">
                  <w14:srgbClr w14:val="FF0066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shift</w:t>
      </w:r>
      <w:r w:rsidRPr="00B63DE1">
        <w:rPr>
          <w:b/>
          <w:color w:val="FF0066"/>
          <w14:textFill>
            <w14:gradFill>
              <w14:gsLst>
                <w14:gs w14:pos="0">
                  <w14:srgbClr w14:val="FF0066">
                    <w14:shade w14:val="30000"/>
                    <w14:satMod w14:val="115000"/>
                  </w14:srgbClr>
                </w14:gs>
                <w14:gs w14:pos="50000">
                  <w14:srgbClr w14:val="FF0066">
                    <w14:shade w14:val="67500"/>
                    <w14:satMod w14:val="115000"/>
                  </w14:srgbClr>
                </w14:gs>
                <w14:gs w14:pos="100000">
                  <w14:srgbClr w14:val="FF0066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（好后缀）</w:t>
      </w:r>
      <w:r w:rsidRPr="009C7C8C">
        <w:t>分为三种情况：</w:t>
      </w:r>
    </w:p>
    <w:p w:rsidR="009C7C8C" w:rsidRDefault="009C7C8C" w:rsidP="007101E3">
      <w:r w:rsidRPr="009C7C8C">
        <w:t>模式串中有子串匹配上好后缀，此时移动模式串，让该子串和好后缀对齐即可，如果超过一个子串匹配上好后缀，则选择最靠左边的子串对齐。</w:t>
      </w:r>
    </w:p>
    <w:p w:rsidR="009C7C8C" w:rsidRPr="00811D94" w:rsidRDefault="00356CDE" w:rsidP="00811D94">
      <w:pPr>
        <w:pStyle w:val="a7"/>
      </w:pPr>
      <w:r>
        <w:pict>
          <v:shape id="_x0000_i1031" type="#_x0000_t75" style="width:304.7pt;height:123.45pt">
            <v:imagedata r:id="rId16" o:title="3"/>
          </v:shape>
        </w:pict>
      </w:r>
    </w:p>
    <w:p w:rsidR="009C7C8C" w:rsidRDefault="009C7C8C" w:rsidP="007101E3">
      <w:r w:rsidRPr="009C7C8C">
        <w:rPr>
          <w:rFonts w:hint="eastAsia"/>
        </w:rPr>
        <w:lastRenderedPageBreak/>
        <w:t>模式串中没有子串匹配上后后缀，此时需要寻找模式串的一个最长前缀，并让该前缀等于好后缀的后缀，寻找到该前缀后，让该前缀和好后缀对齐即可。</w:t>
      </w:r>
    </w:p>
    <w:p w:rsidR="009C7C8C" w:rsidRDefault="00356CDE" w:rsidP="007101E3">
      <w:pPr>
        <w:pStyle w:val="a7"/>
      </w:pPr>
      <w:r>
        <w:pict>
          <v:shape id="_x0000_i1032" type="#_x0000_t75" style="width:336.85pt;height:112.3pt">
            <v:imagedata r:id="rId17" o:title="4"/>
          </v:shape>
        </w:pict>
      </w:r>
    </w:p>
    <w:p w:rsidR="00A40FED" w:rsidRPr="00A40FED" w:rsidRDefault="00A40FED" w:rsidP="00A40FED"/>
    <w:p w:rsidR="00A40FED" w:rsidRDefault="00A40FED" w:rsidP="00A40FED">
      <w:r>
        <w:rPr>
          <w:rFonts w:hint="eastAsia"/>
        </w:rPr>
        <w:t>模式串中没有子串匹配上好</w:t>
      </w:r>
      <w:r w:rsidRPr="00A40FED">
        <w:rPr>
          <w:rFonts w:hint="eastAsia"/>
        </w:rPr>
        <w:t>后缀，并且在模式串中找不到最长前缀，让该前缀等于好后缀的后缀。此时，直接移动模式到好后缀的下一个字符。</w:t>
      </w:r>
    </w:p>
    <w:p w:rsidR="009C7C8C" w:rsidRDefault="009C7C8C" w:rsidP="00A40FED">
      <w:pPr>
        <w:pStyle w:val="a7"/>
        <w:rPr>
          <w:rFonts w:ascii="Verdana" w:eastAsia="宋体" w:hAnsi="Verdana" w:cs="宋体"/>
          <w:color w:val="232323"/>
          <w:kern w:val="0"/>
          <w:szCs w:val="21"/>
        </w:rPr>
      </w:pPr>
      <w:r>
        <w:drawing>
          <wp:inline distT="0" distB="0" distL="0" distR="0" wp14:anchorId="1BE1CA58" wp14:editId="2CC2407B">
            <wp:extent cx="4848860" cy="1426845"/>
            <wp:effectExtent l="0" t="0" r="8890" b="1905"/>
            <wp:docPr id="58" name="图片 58" descr="http://images.cnitblog.com/blog/465162/201310/09154321-87b2bed743164804a4118e2b4521f3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465162/201310/09154321-87b2bed743164804a4118e2b4521f31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C8C" w:rsidRDefault="009C7C8C" w:rsidP="009C7C8C">
      <w:r w:rsidRPr="009C7C8C">
        <w:rPr>
          <w:rFonts w:hint="eastAsia"/>
        </w:rPr>
        <w:t>为了实现好后缀规则，需要定义一个数组</w:t>
      </w:r>
      <w:r w:rsidRPr="00B63DE1">
        <w:rPr>
          <w:rFonts w:hint="eastAsia"/>
          <w:b/>
          <w:color w:val="ED7D31" w:themeColor="accent2"/>
          <w14:textFill>
            <w14:gradFill>
              <w14:gsLst>
                <w14:gs w14:pos="0">
                  <w14:schemeClr w14:val="accent2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suffix[]</w:t>
      </w:r>
      <w:r w:rsidRPr="009C7C8C">
        <w:rPr>
          <w:rFonts w:hint="eastAsia"/>
        </w:rPr>
        <w:t>，其中</w:t>
      </w:r>
      <w:r w:rsidRPr="00B63DE1">
        <w:rPr>
          <w:rFonts w:hint="eastAsia"/>
          <w:b/>
          <w:color w:val="ED7D31" w:themeColor="accent2"/>
          <w14:textFill>
            <w14:gradFill>
              <w14:gsLst>
                <w14:gs w14:pos="0">
                  <w14:schemeClr w14:val="accent2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suffix[i] = s</w:t>
      </w:r>
      <w:r w:rsidRPr="009C7C8C">
        <w:rPr>
          <w:rFonts w:hint="eastAsia"/>
        </w:rPr>
        <w:t xml:space="preserve"> </w:t>
      </w:r>
      <w:r w:rsidRPr="009C7C8C">
        <w:rPr>
          <w:rFonts w:hint="eastAsia"/>
        </w:rPr>
        <w:t>表示</w:t>
      </w:r>
      <w:r w:rsidR="007101E3">
        <w:rPr>
          <w:rFonts w:hint="eastAsia"/>
        </w:rPr>
        <w:t>从后往前看，</w:t>
      </w:r>
      <w:r w:rsidRPr="009C7C8C">
        <w:rPr>
          <w:rFonts w:hint="eastAsia"/>
        </w:rPr>
        <w:t>以</w:t>
      </w:r>
      <w:r w:rsidR="007101E3">
        <w:rPr>
          <w:rFonts w:hint="eastAsia"/>
        </w:rPr>
        <w:t>位置</w:t>
      </w:r>
      <w:r w:rsidRPr="00B63DE1">
        <w:rPr>
          <w:rFonts w:hint="eastAsia"/>
          <w:b/>
          <w:color w:val="ED7D31" w:themeColor="accent2"/>
          <w14:textFill>
            <w14:gradFill>
              <w14:gsLst>
                <w14:gs w14:pos="0">
                  <w14:schemeClr w14:val="accent2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i</w:t>
      </w:r>
      <w:r w:rsidR="007101E3">
        <w:rPr>
          <w:rFonts w:hint="eastAsia"/>
        </w:rPr>
        <w:t>为起点的子串</w:t>
      </w:r>
      <w:r w:rsidRPr="009C7C8C">
        <w:rPr>
          <w:rFonts w:hint="eastAsia"/>
        </w:rPr>
        <w:t>与模式串后缀</w:t>
      </w:r>
      <w:r w:rsidR="00A40FED">
        <w:rPr>
          <w:rFonts w:hint="eastAsia"/>
        </w:rPr>
        <w:t>所能</w:t>
      </w:r>
      <w:r w:rsidRPr="009C7C8C">
        <w:rPr>
          <w:rFonts w:hint="eastAsia"/>
        </w:rPr>
        <w:t>匹配的</w:t>
      </w:r>
      <w:r w:rsidR="00A40FED">
        <w:rPr>
          <w:rFonts w:hint="eastAsia"/>
        </w:rPr>
        <w:t>字符</w:t>
      </w:r>
      <w:r w:rsidRPr="009C7C8C">
        <w:rPr>
          <w:rFonts w:hint="eastAsia"/>
        </w:rPr>
        <w:t>最大长度，如下图所示，用公式可以描述：满足</w:t>
      </w:r>
      <w:r w:rsidRPr="00B63DE1">
        <w:rPr>
          <w:rFonts w:hint="eastAsia"/>
          <w:b/>
          <w:color w:val="ED7D31" w:themeColor="accent2"/>
          <w14:textFill>
            <w14:gradFill>
              <w14:gsLst>
                <w14:gs w14:pos="0">
                  <w14:schemeClr w14:val="accent2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P[i-s, i] == P[m-s, m]</w:t>
      </w:r>
      <w:r w:rsidRPr="009C7C8C">
        <w:rPr>
          <w:rFonts w:hint="eastAsia"/>
        </w:rPr>
        <w:t>的最大长度</w:t>
      </w:r>
      <w:r w:rsidRPr="00B63DE1">
        <w:rPr>
          <w:rFonts w:hint="eastAsia"/>
          <w:b/>
          <w:color w:val="ED7D31" w:themeColor="accent2"/>
          <w14:textFill>
            <w14:gradFill>
              <w14:gsLst>
                <w14:gs w14:pos="0">
                  <w14:schemeClr w14:val="accent2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s</w:t>
      </w:r>
      <w:r w:rsidRPr="009C7C8C">
        <w:rPr>
          <w:rFonts w:hint="eastAsia"/>
        </w:rPr>
        <w:t>。</w:t>
      </w:r>
    </w:p>
    <w:p w:rsidR="009C7C8C" w:rsidRDefault="00356CDE" w:rsidP="00505CF3">
      <w:pPr>
        <w:pStyle w:val="a7"/>
      </w:pPr>
      <w:r>
        <w:pict>
          <v:shape id="_x0000_i1033" type="#_x0000_t75" style="width:353.15pt;height:58.3pt">
            <v:imagedata r:id="rId19" o:title="11"/>
          </v:shape>
        </w:pict>
      </w:r>
    </w:p>
    <w:p w:rsidR="00505CF3" w:rsidRDefault="00505CF3" w:rsidP="00505CF3">
      <w:r>
        <w:rPr>
          <w:rFonts w:hint="eastAsia"/>
        </w:rPr>
        <w:t>写成代码如下：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5CF3" w:rsidTr="00505CF3">
        <w:tc>
          <w:tcPr>
            <w:tcW w:w="8296" w:type="dxa"/>
          </w:tcPr>
          <w:p w:rsidR="00505CF3" w:rsidRPr="00505CF3" w:rsidRDefault="00505CF3" w:rsidP="00505C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505CF3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/**</w:t>
            </w:r>
          </w:p>
          <w:p w:rsidR="00505CF3" w:rsidRPr="00505CF3" w:rsidRDefault="00505CF3" w:rsidP="00505C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505CF3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 xml:space="preserve">* @brief </w:t>
            </w:r>
            <w:r w:rsidRPr="00505CF3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预处理，计算从模式串位置</w:t>
            </w:r>
            <w:r w:rsidRPr="00505CF3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i</w:t>
            </w:r>
            <w:r w:rsidRPr="00505CF3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开始的子串，从后往前，和后缀相匹配的最大长度</w:t>
            </w:r>
            <w:r w:rsidRPr="00505CF3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.</w:t>
            </w:r>
          </w:p>
          <w:p w:rsidR="00505CF3" w:rsidRPr="00505CF3" w:rsidRDefault="00505CF3" w:rsidP="00505C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505CF3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*</w:t>
            </w:r>
          </w:p>
          <w:p w:rsidR="00505CF3" w:rsidRPr="00505CF3" w:rsidRDefault="00505CF3" w:rsidP="00505C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505CF3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 xml:space="preserve">* @param[in] pattern </w:t>
            </w:r>
            <w:r w:rsidRPr="00505CF3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模式字符串</w:t>
            </w:r>
          </w:p>
          <w:p w:rsidR="00505CF3" w:rsidRPr="00505CF3" w:rsidRDefault="00505CF3" w:rsidP="00505C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505CF3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 xml:space="preserve">* @param[in] m </w:t>
            </w:r>
            <w:r w:rsidRPr="00505CF3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模式串的长度</w:t>
            </w:r>
          </w:p>
          <w:p w:rsidR="00505CF3" w:rsidRPr="00505CF3" w:rsidRDefault="00505CF3" w:rsidP="00505C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505CF3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 xml:space="preserve">* @param[out] suff </w:t>
            </w:r>
            <w:r w:rsidRPr="00505CF3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用于记录结果的数组</w:t>
            </w:r>
          </w:p>
          <w:p w:rsidR="00505CF3" w:rsidRPr="00505CF3" w:rsidRDefault="00505CF3" w:rsidP="00505C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505CF3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*/</w:t>
            </w:r>
          </w:p>
          <w:p w:rsidR="00505CF3" w:rsidRPr="00505CF3" w:rsidRDefault="00505CF3" w:rsidP="00505C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505CF3">
              <w:rPr>
                <w:rFonts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 w:rsidRPr="00505CF3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 suffixes(</w:t>
            </w:r>
            <w:r w:rsidRPr="00505CF3">
              <w:rPr>
                <w:rFonts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 w:rsidRPr="00505CF3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 *</w:t>
            </w:r>
            <w:r w:rsidRPr="00505CF3">
              <w:rPr>
                <w:rFonts w:eastAsia="新宋体" w:cs="新宋体"/>
                <w:color w:val="808080"/>
                <w:kern w:val="0"/>
                <w:sz w:val="19"/>
                <w:szCs w:val="19"/>
              </w:rPr>
              <w:t>pattern</w:t>
            </w:r>
            <w:r w:rsidRPr="00505CF3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505CF3">
              <w:rPr>
                <w:rFonts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505CF3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505CF3">
              <w:rPr>
                <w:rFonts w:eastAsia="新宋体" w:cs="新宋体"/>
                <w:color w:val="808080"/>
                <w:kern w:val="0"/>
                <w:sz w:val="19"/>
                <w:szCs w:val="19"/>
              </w:rPr>
              <w:t>m</w:t>
            </w:r>
            <w:r w:rsidRPr="00505CF3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505CF3">
              <w:rPr>
                <w:rFonts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505CF3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 *</w:t>
            </w:r>
            <w:r w:rsidRPr="00505CF3">
              <w:rPr>
                <w:rFonts w:eastAsia="新宋体" w:cs="新宋体"/>
                <w:color w:val="808080"/>
                <w:kern w:val="0"/>
                <w:sz w:val="19"/>
                <w:szCs w:val="19"/>
              </w:rPr>
              <w:t>suff</w:t>
            </w:r>
            <w:r w:rsidRPr="00505CF3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505CF3" w:rsidRPr="00505CF3" w:rsidRDefault="00505CF3" w:rsidP="00505C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505CF3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505CF3" w:rsidRPr="00505CF3" w:rsidRDefault="00505CF3" w:rsidP="00505C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505CF3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05CF3">
              <w:rPr>
                <w:rFonts w:eastAsia="新宋体" w:cs="新宋体"/>
                <w:color w:val="808080"/>
                <w:kern w:val="0"/>
                <w:sz w:val="19"/>
                <w:szCs w:val="19"/>
              </w:rPr>
              <w:t>suff</w:t>
            </w:r>
            <w:r w:rsidRPr="00505CF3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>[</w:t>
            </w:r>
            <w:r w:rsidRPr="00505CF3">
              <w:rPr>
                <w:rFonts w:eastAsia="新宋体" w:cs="新宋体"/>
                <w:color w:val="808080"/>
                <w:kern w:val="0"/>
                <w:sz w:val="19"/>
                <w:szCs w:val="19"/>
              </w:rPr>
              <w:t>m</w:t>
            </w:r>
            <w:r w:rsidRPr="00505CF3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 - 1] = </w:t>
            </w:r>
            <w:r w:rsidRPr="00505CF3">
              <w:rPr>
                <w:rFonts w:eastAsia="新宋体" w:cs="新宋体"/>
                <w:color w:val="808080"/>
                <w:kern w:val="0"/>
                <w:sz w:val="19"/>
                <w:szCs w:val="19"/>
              </w:rPr>
              <w:t>m</w:t>
            </w:r>
            <w:r w:rsidRPr="00505CF3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505CF3" w:rsidRPr="00505CF3" w:rsidRDefault="00505CF3" w:rsidP="00505C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505CF3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05CF3">
              <w:rPr>
                <w:rFonts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 w:rsidRPr="00505CF3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 w:rsidRPr="00505CF3">
              <w:rPr>
                <w:rFonts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505CF3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 i = </w:t>
            </w:r>
            <w:r w:rsidRPr="00505CF3">
              <w:rPr>
                <w:rFonts w:eastAsia="新宋体" w:cs="新宋体"/>
                <w:color w:val="808080"/>
                <w:kern w:val="0"/>
                <w:sz w:val="19"/>
                <w:szCs w:val="19"/>
              </w:rPr>
              <w:t>m</w:t>
            </w:r>
            <w:r w:rsidRPr="00505CF3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 - 2; i &gt;= 0; --i) {</w:t>
            </w:r>
          </w:p>
          <w:p w:rsidR="00505CF3" w:rsidRPr="00505CF3" w:rsidRDefault="00505CF3" w:rsidP="00505C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505CF3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05CF3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05CF3">
              <w:rPr>
                <w:rFonts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505CF3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 q = i;</w:t>
            </w:r>
          </w:p>
          <w:p w:rsidR="00505CF3" w:rsidRPr="00505CF3" w:rsidRDefault="00505CF3" w:rsidP="00505C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505CF3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05CF3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05CF3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/* pattern[q]</w:t>
            </w:r>
            <w:r w:rsidRPr="00505CF3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属于子串部分，</w:t>
            </w:r>
            <w:r w:rsidRPr="00505CF3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pattern[m-1-i+q]</w:t>
            </w:r>
            <w:r w:rsidRPr="00505CF3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属于后缀部分</w:t>
            </w:r>
            <w:r w:rsidRPr="00505CF3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505CF3" w:rsidRPr="00505CF3" w:rsidRDefault="00505CF3" w:rsidP="00505C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505CF3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05CF3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05CF3">
              <w:rPr>
                <w:rFonts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 w:rsidRPr="00505CF3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 (q &gt;= 0 &amp;&amp; </w:t>
            </w:r>
            <w:r w:rsidRPr="00505CF3">
              <w:rPr>
                <w:rFonts w:eastAsia="新宋体" w:cs="新宋体"/>
                <w:color w:val="808080"/>
                <w:kern w:val="0"/>
                <w:sz w:val="19"/>
                <w:szCs w:val="19"/>
              </w:rPr>
              <w:t>pattern</w:t>
            </w:r>
            <w:r w:rsidRPr="00505CF3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[q] == </w:t>
            </w:r>
            <w:r w:rsidRPr="00505CF3">
              <w:rPr>
                <w:rFonts w:eastAsia="新宋体" w:cs="新宋体"/>
                <w:color w:val="808080"/>
                <w:kern w:val="0"/>
                <w:sz w:val="19"/>
                <w:szCs w:val="19"/>
              </w:rPr>
              <w:t>pattern</w:t>
            </w:r>
            <w:r w:rsidRPr="00505CF3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>[</w:t>
            </w:r>
            <w:r w:rsidRPr="00505CF3">
              <w:rPr>
                <w:rFonts w:eastAsia="新宋体" w:cs="新宋体"/>
                <w:color w:val="808080"/>
                <w:kern w:val="0"/>
                <w:sz w:val="19"/>
                <w:szCs w:val="19"/>
              </w:rPr>
              <w:t>m</w:t>
            </w:r>
            <w:r w:rsidRPr="00505CF3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 - 1 - i + q])</w:t>
            </w:r>
          </w:p>
          <w:p w:rsidR="00505CF3" w:rsidRPr="00505CF3" w:rsidRDefault="00505CF3" w:rsidP="00505C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505CF3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05CF3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05CF3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  <w:t>--q;</w:t>
            </w:r>
          </w:p>
          <w:p w:rsidR="00505CF3" w:rsidRPr="00505CF3" w:rsidRDefault="00505CF3" w:rsidP="00505C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505CF3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 w:rsidRPr="00505CF3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05CF3">
              <w:rPr>
                <w:rFonts w:eastAsia="新宋体" w:cs="新宋体"/>
                <w:color w:val="808080"/>
                <w:kern w:val="0"/>
                <w:sz w:val="19"/>
                <w:szCs w:val="19"/>
              </w:rPr>
              <w:t>suff</w:t>
            </w:r>
            <w:r w:rsidRPr="00505CF3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>[i] = i - q;</w:t>
            </w:r>
          </w:p>
          <w:p w:rsidR="00505CF3" w:rsidRPr="00505CF3" w:rsidRDefault="00505CF3" w:rsidP="00505C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505CF3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05CF3" w:rsidRDefault="00505CF3" w:rsidP="00505CF3">
            <w:pPr>
              <w:ind w:firstLineChars="0" w:firstLine="0"/>
            </w:pPr>
            <w:r w:rsidRPr="00505CF3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505CF3" w:rsidRPr="00505CF3" w:rsidRDefault="00505CF3" w:rsidP="00505CF3"/>
    <w:p w:rsidR="00D702F6" w:rsidRDefault="00B40215" w:rsidP="00D702F6">
      <w:r w:rsidRPr="00B40215">
        <w:rPr>
          <w:rFonts w:hint="eastAsia"/>
        </w:rPr>
        <w:t>有了</w:t>
      </w:r>
      <w:r w:rsidRPr="00B63DE1">
        <w:rPr>
          <w:rFonts w:hint="eastAsia"/>
          <w:b/>
          <w:color w:val="ED7D31" w:themeColor="accent2"/>
          <w14:textFill>
            <w14:gradFill>
              <w14:gsLst>
                <w14:gs w14:pos="0">
                  <w14:schemeClr w14:val="accent2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suffix</w:t>
      </w:r>
      <w:r w:rsidRPr="00B40215">
        <w:rPr>
          <w:rFonts w:hint="eastAsia"/>
        </w:rPr>
        <w:t>数组，就可以定义</w:t>
      </w:r>
      <w:r w:rsidRPr="00B63DE1">
        <w:rPr>
          <w:rFonts w:hint="eastAsia"/>
          <w:b/>
          <w:color w:val="ED7D31" w:themeColor="accent2"/>
          <w14:textFill>
            <w14:gradFill>
              <w14:gsLst>
                <w14:gs w14:pos="0">
                  <w14:schemeClr w14:val="accent2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bmGs[]</w:t>
      </w:r>
      <w:r w:rsidRPr="00B40215">
        <w:rPr>
          <w:rFonts w:hint="eastAsia"/>
        </w:rPr>
        <w:t>数组，</w:t>
      </w:r>
      <w:r w:rsidRPr="00B63DE1">
        <w:rPr>
          <w:rFonts w:hint="eastAsia"/>
          <w:b/>
          <w:color w:val="ED7D31" w:themeColor="accent2"/>
          <w14:textFill>
            <w14:gradFill>
              <w14:gsLst>
                <w14:gs w14:pos="0">
                  <w14:schemeClr w14:val="accent2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bmGs[i]</w:t>
      </w:r>
      <w:r w:rsidRPr="00B40215">
        <w:rPr>
          <w:rFonts w:hint="eastAsia"/>
        </w:rPr>
        <w:t xml:space="preserve"> </w:t>
      </w:r>
      <w:r w:rsidRPr="00B40215">
        <w:rPr>
          <w:rFonts w:hint="eastAsia"/>
        </w:rPr>
        <w:t>表示遇到好后缀时，模式串应该移动的距离，其中</w:t>
      </w:r>
      <w:r w:rsidRPr="00A40FED">
        <w:rPr>
          <w:rFonts w:hint="eastAsia"/>
          <w:b/>
          <w:color w:val="FF000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i</w:t>
      </w:r>
      <w:r w:rsidRPr="00A40FED">
        <w:rPr>
          <w:rFonts w:hint="eastAsia"/>
          <w:b/>
          <w:color w:val="FF000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表示好后缀前面一个字符的位置（也就是坏字符的位置）</w:t>
      </w:r>
      <w:r w:rsidRPr="00B40215">
        <w:rPr>
          <w:rFonts w:hint="eastAsia"/>
        </w:rPr>
        <w:t>，构建</w:t>
      </w:r>
      <w:r w:rsidRPr="00B63DE1">
        <w:rPr>
          <w:rFonts w:hint="eastAsia"/>
          <w:b/>
          <w:color w:val="ED7D31" w:themeColor="accent2"/>
          <w14:textFill>
            <w14:gradFill>
              <w14:gsLst>
                <w14:gs w14:pos="0">
                  <w14:schemeClr w14:val="accent2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bmGs</w:t>
      </w:r>
      <w:r w:rsidRPr="00B40215">
        <w:rPr>
          <w:rFonts w:hint="eastAsia"/>
        </w:rPr>
        <w:t>数组分为三种情况，分别对应上述的移动模式串的三种情况</w:t>
      </w:r>
      <w:r>
        <w:rPr>
          <w:rFonts w:hint="eastAsia"/>
        </w:rPr>
        <w:t>。</w:t>
      </w:r>
    </w:p>
    <w:p w:rsidR="00B40215" w:rsidRPr="009B2D82" w:rsidRDefault="009B2D82" w:rsidP="00D702F6">
      <w:pPr>
        <w:ind w:firstLine="422"/>
        <w:rPr>
          <w:b/>
          <w:color w:val="002060"/>
        </w:rPr>
      </w:pPr>
      <w:r w:rsidRPr="009B2D82">
        <w:rPr>
          <w:rFonts w:hint="eastAsia"/>
          <w:b/>
          <w:color w:val="002060"/>
        </w:rPr>
        <w:t>1.</w:t>
      </w:r>
      <w:r w:rsidR="00B40215" w:rsidRPr="009B2D82">
        <w:rPr>
          <w:rFonts w:hint="eastAsia"/>
          <w:b/>
          <w:color w:val="002060"/>
        </w:rPr>
        <w:t>模式串中有子串匹配上好后缀：</w:t>
      </w:r>
    </w:p>
    <w:p w:rsidR="00BF3E70" w:rsidRDefault="00BF3E70" w:rsidP="00D702F6">
      <w:r>
        <w:rPr>
          <w:noProof/>
        </w:rPr>
        <w:drawing>
          <wp:inline distT="0" distB="0" distL="0" distR="0" wp14:anchorId="2D5D3885" wp14:editId="2512035A">
            <wp:extent cx="5274310" cy="2179184"/>
            <wp:effectExtent l="0" t="0" r="2540" b="0"/>
            <wp:docPr id="6" name="图片 6" descr="http://images.cnitblog.com/blog/465162/201310/09154503-360eb2f05f7d4737befa0845ba3980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/465162/201310/09154503-360eb2f05f7d4737befa0845ba3980c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9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15" w:rsidRPr="009B2D82" w:rsidRDefault="009B2D82" w:rsidP="00D702F6">
      <w:pPr>
        <w:ind w:firstLine="422"/>
        <w:rPr>
          <w:b/>
          <w:color w:val="002060"/>
        </w:rPr>
      </w:pPr>
      <w:r w:rsidRPr="009B2D82">
        <w:rPr>
          <w:rFonts w:hint="eastAsia"/>
          <w:b/>
          <w:color w:val="002060"/>
        </w:rPr>
        <w:t>2.</w:t>
      </w:r>
      <w:r w:rsidR="00BF3E70" w:rsidRPr="009B2D82">
        <w:rPr>
          <w:rFonts w:hint="eastAsia"/>
          <w:b/>
          <w:color w:val="002060"/>
        </w:rPr>
        <w:t>模式串中没有子串匹配上好后缀，但找到一个最大前缀</w:t>
      </w:r>
      <w:r w:rsidR="00BF3E70" w:rsidRPr="009B2D82">
        <w:rPr>
          <w:rFonts w:hint="eastAsia"/>
          <w:b/>
          <w:color w:val="002060"/>
        </w:rPr>
        <w:t>:</w:t>
      </w:r>
    </w:p>
    <w:p w:rsidR="00BF3E70" w:rsidRDefault="005D1661" w:rsidP="005D1661">
      <w:pPr>
        <w:pStyle w:val="a7"/>
      </w:pPr>
      <w:r>
        <w:drawing>
          <wp:inline distT="0" distB="0" distL="0" distR="0" wp14:anchorId="5076A82D" wp14:editId="2AEC6311">
            <wp:extent cx="5274310" cy="2151380"/>
            <wp:effectExtent l="0" t="0" r="2540" b="127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E70" w:rsidRPr="009B2D82" w:rsidRDefault="009B2D82" w:rsidP="00D702F6">
      <w:pPr>
        <w:ind w:firstLine="422"/>
        <w:rPr>
          <w:b/>
          <w:color w:val="002060"/>
        </w:rPr>
      </w:pPr>
      <w:r w:rsidRPr="009B2D82">
        <w:rPr>
          <w:rFonts w:hint="eastAsia"/>
          <w:b/>
          <w:color w:val="002060"/>
        </w:rPr>
        <w:t>3.</w:t>
      </w:r>
      <w:r w:rsidR="00BF3E70" w:rsidRPr="009B2D82">
        <w:rPr>
          <w:rFonts w:hint="eastAsia"/>
          <w:b/>
          <w:color w:val="002060"/>
        </w:rPr>
        <w:t>模式串中没有子串匹配上好后缀，也</w:t>
      </w:r>
      <w:r>
        <w:rPr>
          <w:rFonts w:hint="eastAsia"/>
          <w:b/>
          <w:color w:val="002060"/>
        </w:rPr>
        <w:t>找不到</w:t>
      </w:r>
      <w:r w:rsidR="00BF3E70" w:rsidRPr="009B2D82">
        <w:rPr>
          <w:rFonts w:hint="eastAsia"/>
          <w:b/>
          <w:color w:val="002060"/>
        </w:rPr>
        <w:t>一个最大前缀</w:t>
      </w:r>
      <w:r w:rsidR="00BF3E70" w:rsidRPr="009B2D82">
        <w:rPr>
          <w:rFonts w:hint="eastAsia"/>
          <w:b/>
          <w:color w:val="002060"/>
        </w:rPr>
        <w:t>:</w:t>
      </w:r>
    </w:p>
    <w:p w:rsidR="00BF3E70" w:rsidRPr="00BF3E70" w:rsidRDefault="00BF3E70" w:rsidP="005D1661">
      <w:pPr>
        <w:pStyle w:val="a7"/>
      </w:pPr>
      <w:r w:rsidRPr="005D1661">
        <w:drawing>
          <wp:inline distT="0" distB="0" distL="0" distR="0" wp14:anchorId="10FB763D" wp14:editId="79BC1B89">
            <wp:extent cx="4476750" cy="714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2F6" w:rsidRDefault="00D702F6" w:rsidP="00D702F6"/>
    <w:p w:rsidR="00D702F6" w:rsidRDefault="00D702F6" w:rsidP="00D702F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7589" w:rsidTr="00BC7589">
        <w:tc>
          <w:tcPr>
            <w:tcW w:w="8296" w:type="dxa"/>
          </w:tcPr>
          <w:p w:rsidR="00C41C22" w:rsidRPr="00C41C22" w:rsidRDefault="00C41C22" w:rsidP="00C41C2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C41C22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/**</w:t>
            </w:r>
          </w:p>
          <w:p w:rsidR="00C41C22" w:rsidRPr="00C41C22" w:rsidRDefault="00C41C22" w:rsidP="00C41C2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C41C22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 xml:space="preserve">* @brief </w:t>
            </w:r>
            <w:r w:rsidRPr="00C41C22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预处理</w:t>
            </w:r>
            <w:r w:rsidRPr="00C41C22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Pr="00C41C22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构建好后缀规则表</w:t>
            </w:r>
            <w:r w:rsidRPr="00C41C22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.</w:t>
            </w:r>
          </w:p>
          <w:p w:rsidR="00C41C22" w:rsidRPr="00C41C22" w:rsidRDefault="00C41C22" w:rsidP="00C41C2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C41C22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*</w:t>
            </w:r>
          </w:p>
          <w:p w:rsidR="00C41C22" w:rsidRPr="00C41C22" w:rsidRDefault="00C41C22" w:rsidP="00C41C2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C41C22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 xml:space="preserve">* @param[in] pattern </w:t>
            </w:r>
            <w:r w:rsidRPr="00C41C22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模式串</w:t>
            </w:r>
          </w:p>
          <w:p w:rsidR="00C41C22" w:rsidRPr="00C41C22" w:rsidRDefault="00C41C22" w:rsidP="00C41C2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C41C22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 xml:space="preserve">* @param[in] m </w:t>
            </w:r>
            <w:r w:rsidRPr="00C41C22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模式串的长度</w:t>
            </w:r>
          </w:p>
          <w:p w:rsidR="00C41C22" w:rsidRPr="00C41C22" w:rsidRDefault="00C41C22" w:rsidP="00C41C2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C41C22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* @param[out] bmGs bmGs[i]</w:t>
            </w:r>
            <w:r w:rsidRPr="00C41C22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表示如果在模式串的</w:t>
            </w:r>
            <w:r w:rsidRPr="00C41C22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i</w:t>
            </w:r>
            <w:r w:rsidRPr="00C41C22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位置遭遇不匹配</w:t>
            </w:r>
            <w:r w:rsidRPr="00C41C22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Pr="00C41C22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那么采用好后缀规则</w:t>
            </w:r>
            <w:r w:rsidRPr="00C41C22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Pr="00C41C22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lastRenderedPageBreak/>
              <w:t>模式串应当相对于文本串向后移动的位数</w:t>
            </w:r>
            <w:r w:rsidRPr="00C41C22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.</w:t>
            </w:r>
          </w:p>
          <w:p w:rsidR="00C41C22" w:rsidRPr="00C41C22" w:rsidRDefault="00C41C22" w:rsidP="00C41C2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FF"/>
                <w:kern w:val="0"/>
                <w:sz w:val="19"/>
                <w:szCs w:val="19"/>
              </w:rPr>
            </w:pPr>
            <w:r w:rsidRPr="00C41C22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*/</w:t>
            </w:r>
          </w:p>
          <w:p w:rsidR="00C41C22" w:rsidRDefault="00BC7589" w:rsidP="00BC75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BC7589">
              <w:rPr>
                <w:rFonts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 preBmGs(</w:t>
            </w:r>
            <w:r w:rsidRPr="00BC7589">
              <w:rPr>
                <w:rFonts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 *</w:t>
            </w:r>
            <w:r w:rsidRPr="00BC7589">
              <w:rPr>
                <w:rFonts w:eastAsia="新宋体" w:cs="新宋体"/>
                <w:color w:val="808080"/>
                <w:kern w:val="0"/>
                <w:sz w:val="19"/>
                <w:szCs w:val="19"/>
              </w:rPr>
              <w:t>x</w:t>
            </w: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BC7589">
              <w:rPr>
                <w:rFonts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BC7589">
              <w:rPr>
                <w:rFonts w:eastAsia="新宋体" w:cs="新宋体"/>
                <w:color w:val="808080"/>
                <w:kern w:val="0"/>
                <w:sz w:val="19"/>
                <w:szCs w:val="19"/>
              </w:rPr>
              <w:t>m</w:t>
            </w: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BC7589">
              <w:rPr>
                <w:rFonts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BC7589">
              <w:rPr>
                <w:rFonts w:eastAsia="新宋体" w:cs="新宋体"/>
                <w:color w:val="808080"/>
                <w:kern w:val="0"/>
                <w:sz w:val="19"/>
                <w:szCs w:val="19"/>
              </w:rPr>
              <w:t>bmGs</w:t>
            </w: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[]) </w:t>
            </w:r>
          </w:p>
          <w:p w:rsidR="00BC7589" w:rsidRPr="00BC7589" w:rsidRDefault="00BC7589" w:rsidP="00BC75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BC7589" w:rsidRPr="00BC7589" w:rsidRDefault="00BC7589" w:rsidP="00BC75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BC7589">
              <w:rPr>
                <w:rFonts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 i, j, suff[256];</w:t>
            </w:r>
          </w:p>
          <w:p w:rsidR="00BC7589" w:rsidRPr="00BC7589" w:rsidRDefault="00BC7589" w:rsidP="00BC75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  <w:t>suffixes(</w:t>
            </w:r>
            <w:r w:rsidRPr="00BC7589">
              <w:rPr>
                <w:rFonts w:eastAsia="新宋体" w:cs="新宋体"/>
                <w:color w:val="808080"/>
                <w:kern w:val="0"/>
                <w:sz w:val="19"/>
                <w:szCs w:val="19"/>
              </w:rPr>
              <w:t>x</w:t>
            </w: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BC7589">
              <w:rPr>
                <w:rFonts w:eastAsia="新宋体" w:cs="新宋体"/>
                <w:color w:val="808080"/>
                <w:kern w:val="0"/>
                <w:sz w:val="19"/>
                <w:szCs w:val="19"/>
              </w:rPr>
              <w:t>m</w:t>
            </w: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>, suff);</w:t>
            </w:r>
          </w:p>
          <w:p w:rsidR="00BC7589" w:rsidRPr="00BC7589" w:rsidRDefault="00BC7589" w:rsidP="00BC75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BC7589">
              <w:rPr>
                <w:rFonts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 (i = 0; i &lt; </w:t>
            </w:r>
            <w:r w:rsidRPr="00BC7589">
              <w:rPr>
                <w:rFonts w:eastAsia="新宋体" w:cs="新宋体"/>
                <w:color w:val="808080"/>
                <w:kern w:val="0"/>
                <w:sz w:val="19"/>
                <w:szCs w:val="19"/>
              </w:rPr>
              <w:t>m</w:t>
            </w: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; ++i) 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 xml:space="preserve">/* 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既无子串匹配好后缀，也没有最大前缀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BC7589" w:rsidRPr="00BC7589" w:rsidRDefault="00BC7589" w:rsidP="00BC75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BC7589">
              <w:rPr>
                <w:rFonts w:eastAsia="新宋体" w:cs="新宋体"/>
                <w:color w:val="808080"/>
                <w:kern w:val="0"/>
                <w:sz w:val="19"/>
                <w:szCs w:val="19"/>
              </w:rPr>
              <w:t>bmGs</w:t>
            </w: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[i] = </w:t>
            </w:r>
            <w:r w:rsidRPr="00BC7589">
              <w:rPr>
                <w:rFonts w:eastAsia="新宋体" w:cs="新宋体"/>
                <w:color w:val="808080"/>
                <w:kern w:val="0"/>
                <w:sz w:val="19"/>
                <w:szCs w:val="19"/>
              </w:rPr>
              <w:t>m</w:t>
            </w: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C7589" w:rsidRPr="00BC7589" w:rsidRDefault="00BC7589" w:rsidP="00BC75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  <w:t>j = 0;</w:t>
            </w:r>
          </w:p>
          <w:p w:rsidR="00BC7589" w:rsidRPr="00BC7589" w:rsidRDefault="00BC7589" w:rsidP="00BC75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BC7589">
              <w:rPr>
                <w:rFonts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 (i = </w:t>
            </w:r>
            <w:r w:rsidRPr="00BC7589">
              <w:rPr>
                <w:rFonts w:eastAsia="新宋体" w:cs="新宋体"/>
                <w:color w:val="808080"/>
                <w:kern w:val="0"/>
                <w:sz w:val="19"/>
                <w:szCs w:val="19"/>
              </w:rPr>
              <w:t>m</w:t>
            </w: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 - 1; i &gt;= 0; --i)</w:t>
            </w:r>
          </w:p>
          <w:p w:rsidR="00BC7589" w:rsidRPr="00BC7589" w:rsidRDefault="00BC7589" w:rsidP="00BC75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/*</w:t>
            </w:r>
          </w:p>
          <w:p w:rsidR="00BC7589" w:rsidRPr="00BC7589" w:rsidRDefault="00BC7589" w:rsidP="00BC75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当</w:t>
            </w:r>
            <w:r w:rsidRPr="007932A7">
              <w:rPr>
                <w:rFonts w:eastAsia="新宋体" w:cs="新宋体"/>
                <w:b/>
                <w:color w:val="5B9BD5" w:themeColor="accent1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suff[i]==i+1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根据</w:t>
            </w:r>
            <w:r w:rsidRPr="007932A7">
              <w:rPr>
                <w:rFonts w:eastAsia="新宋体" w:cs="新宋体"/>
                <w:b/>
                <w:color w:val="5B9BD5" w:themeColor="accent1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suff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的定义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有</w:t>
            </w:r>
            <w:r w:rsidRPr="007932A7">
              <w:rPr>
                <w:rFonts w:eastAsia="新宋体" w:cs="新宋体"/>
                <w:b/>
                <w:color w:val="5B9BD5" w:themeColor="accent1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pattern[i+1-suff[i]~i]==pattern[m-1-suff[i]~m-1]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由</w:t>
            </w:r>
            <w:r w:rsidRPr="007932A7">
              <w:rPr>
                <w:rFonts w:eastAsia="新宋体" w:cs="新宋体"/>
                <w:b/>
                <w:color w:val="5B9BD5" w:themeColor="accent1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suff[i]==i+1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有</w:t>
            </w:r>
            <w:r w:rsidRPr="00BF4A25">
              <w:rPr>
                <w:rFonts w:eastAsia="新宋体" w:cs="新宋体"/>
                <w:b/>
                <w:color w:val="CC0099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rgbClr w14:val="CC0099">
                          <w14:shade w14:val="30000"/>
                          <w14:satMod w14:val="115000"/>
                        </w14:srgbClr>
                      </w14:gs>
                      <w14:gs w14:pos="50000">
                        <w14:srgbClr w14:val="CC0099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CC0099">
                          <w14:shade w14:val="100000"/>
                          <w14:satMod w14:val="115000"/>
                        </w14:srgbClr>
                      </w14:gs>
                    </w14:gsLst>
                    <w14:lin w14:ang="0" w14:scaled="0"/>
                  </w14:gradFill>
                </w14:textFill>
              </w:rPr>
              <w:t>pattern[0~i]==pattern[m-1-(i+1)~m-1]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即存在长度为</w:t>
            </w:r>
            <w:r w:rsidRPr="00BF4A25">
              <w:rPr>
                <w:rFonts w:eastAsia="新宋体" w:cs="新宋体"/>
                <w:b/>
                <w:color w:val="5B9BD5" w:themeColor="accent1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i+1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的前缀和后缀匹配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.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这里特别要注意一点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就是这里的</w:t>
            </w:r>
            <w:r w:rsidRPr="006C645A">
              <w:rPr>
                <w:rFonts w:eastAsia="新宋体" w:cs="新宋体"/>
                <w:b/>
                <w:color w:val="5B9BD5" w:themeColor="accent1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i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是从后往前遍历的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假定我们有长度为</w:t>
            </w:r>
            <w:r w:rsidR="00710821" w:rsidRPr="00BF4A25">
              <w:rPr>
                <w:rFonts w:eastAsia="新宋体" w:cs="新宋体"/>
                <w:b/>
                <w:color w:val="5B9BD5" w:themeColor="accent1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5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的前缀</w:t>
            </w:r>
            <w:r w:rsidRPr="00BF4A25">
              <w:rPr>
                <w:rFonts w:eastAsia="新宋体" w:cs="新宋体"/>
                <w:b/>
                <w:color w:val="CC0099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rgbClr w14:val="CC0099">
                          <w14:shade w14:val="30000"/>
                          <w14:satMod w14:val="115000"/>
                        </w14:srgbClr>
                      </w14:gs>
                      <w14:gs w14:pos="50000">
                        <w14:srgbClr w14:val="CC0099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CC0099">
                          <w14:shade w14:val="100000"/>
                          <w14:satMod w14:val="115000"/>
                        </w14:srgbClr>
                      </w14:gs>
                    </w14:gsLst>
                    <w14:lin w14:ang="0" w14:scaled="0"/>
                  </w14:gradFill>
                </w14:textFill>
              </w:rPr>
              <w:t>aaaaa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和长度为</w:t>
            </w:r>
            <w:r w:rsidRPr="00BF4A25">
              <w:rPr>
                <w:rFonts w:eastAsia="新宋体" w:cs="新宋体"/>
                <w:b/>
                <w:color w:val="5B9BD5" w:themeColor="accent1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5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的后缀相匹配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那么这一轮修改完</w:t>
            </w:r>
            <w:r w:rsidRPr="00BF4A25">
              <w:rPr>
                <w:rFonts w:eastAsia="新宋体" w:cs="新宋体"/>
                <w:b/>
                <w:color w:val="5B9BD5" w:themeColor="accent1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bmGs[j]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后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Pr="00BF4A25">
              <w:rPr>
                <w:rFonts w:eastAsia="新宋体" w:cs="新宋体"/>
                <w:b/>
                <w:color w:val="5B9BD5" w:themeColor="accent1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--i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我们此时还有长度为</w:t>
            </w:r>
            <w:r w:rsidRPr="00BF4A25">
              <w:rPr>
                <w:rFonts w:eastAsia="新宋体" w:cs="新宋体"/>
                <w:b/>
                <w:color w:val="5B9BD5" w:themeColor="accent1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4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的前缀</w:t>
            </w:r>
            <w:r w:rsidRPr="00BF4A25">
              <w:rPr>
                <w:rFonts w:eastAsia="新宋体" w:cs="新宋体"/>
                <w:b/>
                <w:color w:val="CC0099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rgbClr w14:val="CC0099">
                          <w14:shade w14:val="30000"/>
                          <w14:satMod w14:val="115000"/>
                        </w14:srgbClr>
                      </w14:gs>
                      <w14:gs w14:pos="50000">
                        <w14:srgbClr w14:val="CC0099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CC0099">
                          <w14:shade w14:val="100000"/>
                          <w14:satMod w14:val="115000"/>
                        </w14:srgbClr>
                      </w14:gs>
                    </w14:gsLst>
                    <w14:lin w14:ang="0" w14:scaled="0"/>
                  </w14:gradFill>
                </w14:textFill>
              </w:rPr>
              <w:t>aaaa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和后缀相匹配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.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所以你看到了下面的条件</w:t>
            </w:r>
            <w:r w:rsidRPr="007932A7">
              <w:rPr>
                <w:rFonts w:eastAsia="新宋体" w:cs="新宋体"/>
                <w:b/>
                <w:color w:val="5B9BD5" w:themeColor="accent1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bmGs[j]==m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这个条件是为了保证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我们只会修改一次</w:t>
            </w:r>
            <w:r w:rsidRPr="00BF4A25">
              <w:rPr>
                <w:rFonts w:eastAsia="新宋体" w:cs="新宋体"/>
                <w:b/>
                <w:color w:val="5B9BD5" w:themeColor="accent1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bmGs[j]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.</w:t>
            </w:r>
          </w:p>
          <w:p w:rsidR="00BC7589" w:rsidRPr="00BC7589" w:rsidRDefault="00BC7589" w:rsidP="00BC75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BC7589" w:rsidRPr="00E16828" w:rsidRDefault="00BC7589" w:rsidP="00BC75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8000"/>
                <w:kern w:val="0"/>
                <w:sz w:val="19"/>
                <w:szCs w:val="19"/>
              </w:rPr>
            </w:pP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至于</w:t>
            </w:r>
            <w:r w:rsidRPr="00BF4A25">
              <w:rPr>
                <w:rFonts w:eastAsia="新宋体" w:cs="新宋体"/>
                <w:b/>
                <w:color w:val="5B9BD5" w:themeColor="accent1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i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从后往前遍历的原因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是这样的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由于我们的目的是获得精确的</w:t>
            </w:r>
            <w:r w:rsidRPr="007932A7">
              <w:rPr>
                <w:rFonts w:eastAsia="新宋体" w:cs="新宋体"/>
                <w:b/>
                <w:color w:val="5B9BD5" w:themeColor="accent1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bmGs[i]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故若一个字符同时符合上述三种情况中的几种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那么我们应当选取其中最小的</w:t>
            </w:r>
            <w:r w:rsidR="00A40FED" w:rsidRPr="007932A7">
              <w:rPr>
                <w:rFonts w:eastAsia="新宋体" w:cs="新宋体"/>
                <w:b/>
                <w:color w:val="5B9BD5" w:themeColor="accent1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bmGs[i]</w:t>
            </w:r>
            <w:r w:rsidR="00A40FED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,</w:t>
            </w:r>
            <w:r w:rsidR="00A40FED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因为</w:t>
            </w:r>
            <w:r w:rsidR="00A40FED" w:rsidRPr="00A40FED">
              <w:rPr>
                <w:rFonts w:eastAsia="新宋体" w:cs="新宋体"/>
                <w:b/>
                <w:color w:val="FFC000" w:themeColor="accent4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4"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4"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4"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步子越小越谨慎</w:t>
            </w:r>
            <w:r w:rsidR="00A40FED" w:rsidRPr="00A40FED">
              <w:rPr>
                <w:rFonts w:eastAsia="新宋体" w:cs="新宋体" w:hint="eastAsia"/>
                <w:b/>
                <w:color w:val="FFC000" w:themeColor="accent4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4"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4"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4"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,</w:t>
            </w:r>
            <w:r w:rsidR="00A40FED" w:rsidRPr="00A40FED">
              <w:rPr>
                <w:rFonts w:eastAsia="新宋体" w:cs="新宋体"/>
                <w:b/>
                <w:color w:val="FFC000" w:themeColor="accent4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4"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4"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4"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步子大了可能会漏掉某些匹配项</w:t>
            </w:r>
            <w:r w:rsidR="00A40FED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.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比如当模式串中既有子串可以匹配上好后缀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又有前缀可以匹配好后缀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="00E16828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那么此时我们应该选择让</w:t>
            </w:r>
            <w:r w:rsidR="00A40FED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子串对齐好后缀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也就是</w:t>
            </w:r>
            <w:r w:rsidR="00A40FED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取</w:t>
            </w:r>
            <w:r w:rsidRPr="007932A7">
              <w:rPr>
                <w:rFonts w:eastAsia="新宋体" w:cs="新宋体"/>
                <w:b/>
                <w:color w:val="5B9BD5" w:themeColor="accent1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bmGs[i]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较小的那种情况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.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每次修改</w:t>
            </w:r>
            <w:r w:rsidRPr="007932A7">
              <w:rPr>
                <w:rFonts w:eastAsia="新宋体" w:cs="新宋体"/>
                <w:b/>
                <w:color w:val="5B9BD5" w:themeColor="accent1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bmGs[i]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都应该使其变小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.</w:t>
            </w:r>
            <w:r w:rsidRPr="00BF4A25">
              <w:rPr>
                <w:rFonts w:eastAsia="新宋体" w:cs="新宋体"/>
                <w:b/>
                <w:color w:val="5B9BD5" w:themeColor="accent1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i</w:t>
            </w:r>
            <w:r w:rsidR="00E16828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从后向前遍历的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话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Pr="00BF4A25">
              <w:rPr>
                <w:rFonts w:eastAsia="新宋体" w:cs="新宋体"/>
                <w:b/>
                <w:color w:val="5B9BD5" w:themeColor="accent1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i</w:t>
            </w:r>
            <w:r w:rsidR="00E16828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越来越小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="00E16828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而</w:t>
            </w:r>
            <w:r w:rsidRPr="007932A7">
              <w:rPr>
                <w:rFonts w:eastAsia="新宋体" w:cs="新宋体"/>
                <w:b/>
                <w:color w:val="5B9BD5" w:themeColor="accent1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m-1-i</w:t>
            </w:r>
            <w:r w:rsidR="00E16828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是越来越大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所以一旦修改过一次</w:t>
            </w:r>
            <w:r w:rsidRPr="007932A7">
              <w:rPr>
                <w:rFonts w:eastAsia="新宋体" w:cs="新宋体"/>
                <w:b/>
                <w:color w:val="5B9BD5" w:themeColor="accent1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bmGs[j]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之后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后面都不允许被修改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因为它们都会使得</w:t>
            </w:r>
            <w:r w:rsidRPr="007932A7">
              <w:rPr>
                <w:rFonts w:eastAsia="新宋体" w:cs="新宋体"/>
                <w:b/>
                <w:color w:val="5B9BD5" w:themeColor="accent1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bmGs[j]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越来越大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.</w:t>
            </w:r>
          </w:p>
          <w:p w:rsidR="00BC7589" w:rsidRPr="00BC7589" w:rsidRDefault="00BC7589" w:rsidP="00BC75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*/</w:t>
            </w:r>
          </w:p>
          <w:p w:rsidR="00BC7589" w:rsidRPr="00BC7589" w:rsidRDefault="00BC7589" w:rsidP="00BC75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BC7589">
              <w:rPr>
                <w:rFonts w:eastAsia="新宋体" w:cs="新宋体"/>
                <w:color w:val="0000FF"/>
                <w:kern w:val="0"/>
                <w:sz w:val="19"/>
                <w:szCs w:val="19"/>
              </w:rPr>
              <w:t>if</w:t>
            </w: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 (suff[i] == i + 1)</w:t>
            </w:r>
          </w:p>
          <w:p w:rsidR="00BC7589" w:rsidRPr="00BC7589" w:rsidRDefault="00BC7589" w:rsidP="00BC75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BC7589">
              <w:rPr>
                <w:rFonts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 (; j &lt; </w:t>
            </w:r>
            <w:r w:rsidRPr="00BC7589">
              <w:rPr>
                <w:rFonts w:eastAsia="新宋体" w:cs="新宋体"/>
                <w:color w:val="808080"/>
                <w:kern w:val="0"/>
                <w:sz w:val="19"/>
                <w:szCs w:val="19"/>
              </w:rPr>
              <w:t>m</w:t>
            </w: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 - 1 - i; ++j)</w:t>
            </w:r>
          </w:p>
          <w:p w:rsidR="00BC7589" w:rsidRPr="00BC7589" w:rsidRDefault="00BC7589" w:rsidP="00BC75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BC7589">
              <w:rPr>
                <w:rFonts w:eastAsia="新宋体" w:cs="新宋体"/>
                <w:color w:val="0000FF"/>
                <w:kern w:val="0"/>
                <w:sz w:val="19"/>
                <w:szCs w:val="19"/>
              </w:rPr>
              <w:t>if</w:t>
            </w: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 w:rsidRPr="00BC7589">
              <w:rPr>
                <w:rFonts w:eastAsia="新宋体" w:cs="新宋体"/>
                <w:color w:val="808080"/>
                <w:kern w:val="0"/>
                <w:sz w:val="19"/>
                <w:szCs w:val="19"/>
              </w:rPr>
              <w:t>bmGs</w:t>
            </w: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[j] == </w:t>
            </w:r>
            <w:r w:rsidRPr="00BC7589">
              <w:rPr>
                <w:rFonts w:eastAsia="新宋体" w:cs="新宋体"/>
                <w:color w:val="808080"/>
                <w:kern w:val="0"/>
                <w:sz w:val="19"/>
                <w:szCs w:val="19"/>
              </w:rPr>
              <w:t>m</w:t>
            </w: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 xml:space="preserve">/* 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保证只会修改一次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BC7589" w:rsidRDefault="00BC7589" w:rsidP="00BC75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BC7589">
              <w:rPr>
                <w:rFonts w:eastAsia="新宋体" w:cs="新宋体"/>
                <w:color w:val="808080"/>
                <w:kern w:val="0"/>
                <w:sz w:val="19"/>
                <w:szCs w:val="19"/>
              </w:rPr>
              <w:t>bmGs</w:t>
            </w: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[j] = </w:t>
            </w:r>
            <w:r w:rsidRPr="00BC7589">
              <w:rPr>
                <w:rFonts w:eastAsia="新宋体" w:cs="新宋体"/>
                <w:color w:val="808080"/>
                <w:kern w:val="0"/>
                <w:sz w:val="19"/>
                <w:szCs w:val="19"/>
              </w:rPr>
              <w:t>m</w:t>
            </w: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 - 1 - i;</w:t>
            </w:r>
          </w:p>
          <w:p w:rsidR="00223D96" w:rsidRPr="00223D96" w:rsidRDefault="00223D96" w:rsidP="00223D9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8000"/>
                <w:kern w:val="0"/>
                <w:sz w:val="19"/>
                <w:szCs w:val="19"/>
              </w:rPr>
            </w:pPr>
            <w:r w:rsidRPr="00223D96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/*</w:t>
            </w:r>
          </w:p>
          <w:p w:rsidR="00223D96" w:rsidRPr="00223D96" w:rsidRDefault="00223D96" w:rsidP="00223D9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8000"/>
                <w:kern w:val="0"/>
                <w:sz w:val="19"/>
                <w:szCs w:val="19"/>
              </w:rPr>
            </w:pPr>
            <w:r w:rsidRPr="00223D96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ab/>
            </w:r>
            <w:r w:rsidRPr="00223D96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这里对应第一种情况</w:t>
            </w:r>
            <w:r w:rsidRPr="00223D96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Pr="00223D96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有可能存在多个子串和好后缀相匹配</w:t>
            </w:r>
            <w:r w:rsidRPr="00223D96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Pr="00223D96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正如前面提到的</w:t>
            </w:r>
            <w:r w:rsidRPr="00223D96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Pr="00223D96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我们要选择步子迈得比较小的那种</w:t>
            </w:r>
            <w:r w:rsidRPr="00223D96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Pr="00223D96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显然</w:t>
            </w:r>
            <w:r w:rsidRPr="00223D96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Pr="007932A7">
              <w:rPr>
                <w:rFonts w:eastAsia="新宋体" w:cs="新宋体"/>
                <w:b/>
                <w:color w:val="5B9BD5" w:themeColor="accent1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i</w:t>
            </w:r>
            <w:r w:rsidRPr="00223D96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越大</w:t>
            </w:r>
            <w:r w:rsidRPr="00223D96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Pr="007932A7">
              <w:rPr>
                <w:rFonts w:eastAsia="新宋体" w:cs="新宋体"/>
                <w:b/>
                <w:color w:val="5B9BD5" w:themeColor="accent1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m-1-i</w:t>
            </w:r>
            <w:r w:rsidRPr="00223D96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就越小</w:t>
            </w:r>
            <w:r w:rsidRPr="00223D96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Pr="00223D96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所以</w:t>
            </w:r>
            <w:r w:rsidRPr="007932A7">
              <w:rPr>
                <w:rFonts w:eastAsia="新宋体" w:cs="新宋体"/>
                <w:b/>
                <w:color w:val="5B9BD5" w:themeColor="accent1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i</w:t>
            </w:r>
            <w:r w:rsidRPr="00223D96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从小到大进行遍历</w:t>
            </w:r>
            <w:r w:rsidRPr="00223D96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.</w:t>
            </w:r>
            <w:r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下面是一个典型的例子</w:t>
            </w:r>
            <w:r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:</w:t>
            </w:r>
          </w:p>
          <w:p w:rsidR="00223D96" w:rsidRPr="00223D96" w:rsidRDefault="00223D96" w:rsidP="00223D9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b/>
                <w:color w:val="C00000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rgbClr w14:val="C0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C0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C00000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</w:pPr>
            <w:r w:rsidRPr="00223D96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ab/>
              <w:t xml:space="preserve"> </w:t>
            </w:r>
            <w:r w:rsidRPr="00223D96">
              <w:rPr>
                <w:rFonts w:eastAsia="新宋体" w:cs="新宋体"/>
                <w:b/>
                <w:color w:val="C00000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rgbClr w14:val="C0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C0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C00000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 xml:space="preserve"> 0  1   2  3  4  5  6   7  8  9  10  11 12 13</w:t>
            </w:r>
          </w:p>
          <w:p w:rsidR="00223D96" w:rsidRPr="00223D96" w:rsidRDefault="00223D96" w:rsidP="00223D9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b/>
                <w:color w:val="C00000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rgbClr w14:val="C0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C0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C00000">
                          <w14:shade w14:val="100000"/>
                          <w14:satMod w14:val="115000"/>
                        </w14:srgbClr>
                      </w14:gs>
                    </w14:gsLst>
                    <w14:lin w14:ang="0" w14:scaled="0"/>
                  </w14:gradFill>
                </w14:textFill>
              </w:rPr>
            </w:pPr>
            <w:r w:rsidRPr="00223D96">
              <w:rPr>
                <w:rFonts w:eastAsia="新宋体" w:cs="新宋体"/>
                <w:b/>
                <w:color w:val="008000"/>
                <w:kern w:val="0"/>
                <w:sz w:val="19"/>
                <w:szCs w:val="19"/>
              </w:rPr>
              <w:tab/>
            </w:r>
            <w:r w:rsidRPr="00223D96">
              <w:rPr>
                <w:rFonts w:eastAsia="新宋体" w:cs="新宋体"/>
                <w:b/>
                <w:color w:val="C00000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rgbClr w14:val="C0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C0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C00000">
                          <w14:shade w14:val="100000"/>
                          <w14:satMod w14:val="115000"/>
                        </w14:srgbClr>
                      </w14:gs>
                    </w14:gsLst>
                    <w14:lin w14:ang="0" w14:scaled="0"/>
                  </w14:gradFill>
                </w14:textFill>
              </w:rPr>
              <w:t>+--+--+--+--+--+--+--+--+--+--+--+--+--+--+</w:t>
            </w:r>
          </w:p>
          <w:p w:rsidR="00223D96" w:rsidRPr="00223D96" w:rsidRDefault="00223D96" w:rsidP="00223D9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b/>
                <w:color w:val="C00000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rgbClr w14:val="C0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C0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C00000">
                          <w14:shade w14:val="100000"/>
                          <w14:satMod w14:val="115000"/>
                        </w14:srgbClr>
                      </w14:gs>
                    </w14:gsLst>
                    <w14:lin w14:ang="0" w14:scaled="0"/>
                  </w14:gradFill>
                </w14:textFill>
              </w:rPr>
            </w:pPr>
            <w:r w:rsidRPr="00223D96">
              <w:rPr>
                <w:rFonts w:eastAsia="新宋体" w:cs="新宋体"/>
                <w:b/>
                <w:color w:val="C00000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rgbClr w14:val="C0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C0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C00000">
                          <w14:shade w14:val="100000"/>
                          <w14:satMod w14:val="115000"/>
                        </w14:srgbClr>
                      </w14:gs>
                    </w14:gsLst>
                    <w14:lin w14:ang="0" w14:scaled="0"/>
                  </w14:gradFill>
                </w14:textFill>
              </w:rPr>
              <w:tab/>
              <w:t xml:space="preserve">|a |b |  |   |a |b |  |   |  |a |b |   |a |b | </w:t>
            </w:r>
          </w:p>
          <w:p w:rsidR="00223D96" w:rsidRPr="00223D96" w:rsidRDefault="00223D96" w:rsidP="00223D9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b/>
                <w:color w:val="C00000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rgbClr w14:val="C0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C0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C00000">
                          <w14:shade w14:val="100000"/>
                          <w14:satMod w14:val="115000"/>
                        </w14:srgbClr>
                      </w14:gs>
                    </w14:gsLst>
                    <w14:lin w14:ang="0" w14:scaled="0"/>
                  </w14:gradFill>
                </w14:textFill>
              </w:rPr>
            </w:pPr>
            <w:r w:rsidRPr="00223D96">
              <w:rPr>
                <w:rFonts w:eastAsia="新宋体" w:cs="新宋体"/>
                <w:b/>
                <w:color w:val="C00000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rgbClr w14:val="C0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C0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C00000">
                          <w14:shade w14:val="100000"/>
                          <w14:satMod w14:val="115000"/>
                        </w14:srgbClr>
                      </w14:gs>
                    </w14:gsLst>
                    <w14:lin w14:ang="0" w14:scaled="0"/>
                  </w14:gradFill>
                </w14:textFill>
              </w:rPr>
              <w:tab/>
              <w:t>+--+--+--+--+--+--+--+--+--+--+--+--+--+--+</w:t>
            </w:r>
          </w:p>
          <w:p w:rsidR="00223D96" w:rsidRPr="00223D96" w:rsidRDefault="00223D96" w:rsidP="00223D9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8000"/>
                <w:kern w:val="0"/>
                <w:sz w:val="19"/>
                <w:szCs w:val="19"/>
              </w:rPr>
            </w:pPr>
            <w:r w:rsidRPr="00223D96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ab/>
            </w:r>
            <w:r w:rsidRPr="00223D96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假定</w:t>
            </w:r>
            <w:r w:rsidRPr="007932A7">
              <w:rPr>
                <w:rFonts w:eastAsia="新宋体" w:cs="新宋体"/>
                <w:b/>
                <w:color w:val="5B9BD5" w:themeColor="accent1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suff[1] == suff[5] == suff[10] == 2</w:t>
            </w:r>
            <w:r w:rsidRPr="00223D96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Pr="00223D96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我们应当如何选择</w:t>
            </w:r>
            <w:r w:rsidRPr="007932A7">
              <w:rPr>
                <w:rFonts w:eastAsia="新宋体" w:cs="新宋体" w:hint="eastAsia"/>
                <w:b/>
                <w:color w:val="5B9BD5" w:themeColor="accent1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bmGs[</w:t>
            </w:r>
            <w:r w:rsidRPr="007932A7">
              <w:rPr>
                <w:rFonts w:eastAsia="新宋体" w:cs="新宋体"/>
                <w:b/>
                <w:color w:val="5B9BD5" w:themeColor="accent1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11</w:t>
            </w:r>
            <w:r w:rsidRPr="007932A7">
              <w:rPr>
                <w:rFonts w:eastAsia="新宋体" w:cs="新宋体" w:hint="eastAsia"/>
                <w:b/>
                <w:color w:val="5B9BD5" w:themeColor="accent1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]</w:t>
            </w:r>
            <w:r w:rsidRPr="00223D96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Pr="00223D96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根据</w:t>
            </w:r>
            <w:r w:rsidRPr="00223D96">
              <w:rPr>
                <w:rFonts w:eastAsia="新宋体" w:cs="新宋体"/>
                <w:b/>
                <w:color w:val="7030A0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rgbClr w14:val="7030A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7030A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7030A0">
                          <w14:shade w14:val="100000"/>
                          <w14:satMod w14:val="115000"/>
                        </w14:srgbClr>
                      </w14:gs>
                    </w14:gsLst>
                    <w14:lin w14:ang="10800000" w14:scaled="0"/>
                  </w14:gradFill>
                </w14:textFill>
              </w:rPr>
              <w:t>bmGs[m-1-suff[i]]=m-1-i</w:t>
            </w:r>
            <w:r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则</w:t>
            </w:r>
            <w:r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6C645A" w:rsidRPr="00223D96" w:rsidRDefault="00223D96" w:rsidP="006C645A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b/>
                <w:color w:val="ED7D31" w:themeColor="accent2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2"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2"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2">
                          <w14:shade w14:val="100000"/>
                          <w14:satMod w14:val="115000"/>
                        </w14:schemeClr>
                      </w14:gs>
                    </w14:gsLst>
                    <w14:lin w14:ang="10800000" w14:scaled="0"/>
                  </w14:gradFill>
                </w14:textFill>
              </w:rPr>
            </w:pPr>
            <w:r w:rsidRPr="00223D96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ab/>
            </w:r>
            <w:r w:rsidR="006C645A" w:rsidRPr="00223D96">
              <w:rPr>
                <w:rFonts w:eastAsia="新宋体" w:cs="新宋体"/>
                <w:b/>
                <w:color w:val="ED7D31" w:themeColor="accent2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2"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2"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2">
                          <w14:shade w14:val="100000"/>
                          <w14:satMod w14:val="115000"/>
                        </w14:schemeClr>
                      </w14:gs>
                    </w14:gsLst>
                    <w14:lin w14:ang="10800000" w14:scaled="0"/>
                  </w14:gradFill>
                </w14:textFill>
              </w:rPr>
              <w:t xml:space="preserve">m=14,i=1 </w:t>
            </w:r>
            <w:r w:rsidR="006C645A" w:rsidRPr="00223D96">
              <w:rPr>
                <w:rFonts w:eastAsia="新宋体" w:cs="新宋体" w:hint="eastAsia"/>
                <w:b/>
                <w:color w:val="ED7D31" w:themeColor="accent2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2"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2"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2">
                          <w14:shade w14:val="100000"/>
                          <w14:satMod w14:val="115000"/>
                        </w14:schemeClr>
                      </w14:gs>
                    </w14:gsLst>
                    <w14:lin w14:ang="10800000" w14:scaled="0"/>
                  </w14:gradFill>
                </w14:textFill>
              </w:rPr>
              <w:t>时</w:t>
            </w:r>
            <w:r w:rsidR="006C645A" w:rsidRPr="00223D96">
              <w:rPr>
                <w:rFonts w:eastAsia="新宋体" w:cs="新宋体"/>
                <w:b/>
                <w:color w:val="ED7D31" w:themeColor="accent2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2"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2"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2">
                          <w14:shade w14:val="100000"/>
                          <w14:satMod w14:val="115000"/>
                        </w14:schemeClr>
                      </w14:gs>
                    </w14:gsLst>
                    <w14:lin w14:ang="10800000" w14:scaled="0"/>
                  </w14:gradFill>
                </w14:textFill>
              </w:rPr>
              <w:t>,bmGs[14-1-2]=bmGs[11]=14-1-1=12;</w:t>
            </w:r>
          </w:p>
          <w:p w:rsidR="006C645A" w:rsidRPr="00223D96" w:rsidRDefault="006C645A" w:rsidP="006C645A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b/>
                <w:color w:val="ED7D31" w:themeColor="accent2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2"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2"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2">
                          <w14:shade w14:val="100000"/>
                          <w14:satMod w14:val="115000"/>
                        </w14:schemeClr>
                      </w14:gs>
                    </w14:gsLst>
                    <w14:lin w14:ang="10800000" w14:scaled="0"/>
                  </w14:gradFill>
                </w14:textFill>
              </w:rPr>
            </w:pPr>
            <w:r w:rsidRPr="00223D96">
              <w:rPr>
                <w:rFonts w:eastAsia="新宋体" w:cs="新宋体"/>
                <w:b/>
                <w:color w:val="ED7D31" w:themeColor="accent2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2"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2"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2">
                          <w14:shade w14:val="100000"/>
                          <w14:satMod w14:val="115000"/>
                        </w14:schemeClr>
                      </w14:gs>
                    </w14:gsLst>
                    <w14:lin w14:ang="10800000" w14:scaled="0"/>
                  </w14:gradFill>
                </w14:textFill>
              </w:rPr>
              <w:tab/>
              <w:t xml:space="preserve">m=14,i=5 </w:t>
            </w:r>
            <w:r w:rsidRPr="00223D96">
              <w:rPr>
                <w:rFonts w:eastAsia="新宋体" w:cs="新宋体" w:hint="eastAsia"/>
                <w:b/>
                <w:color w:val="ED7D31" w:themeColor="accent2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2"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2"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2">
                          <w14:shade w14:val="100000"/>
                          <w14:satMod w14:val="115000"/>
                        </w14:schemeClr>
                      </w14:gs>
                    </w14:gsLst>
                    <w14:lin w14:ang="10800000" w14:scaled="0"/>
                  </w14:gradFill>
                </w14:textFill>
              </w:rPr>
              <w:t>时</w:t>
            </w:r>
            <w:r w:rsidRPr="00223D96">
              <w:rPr>
                <w:rFonts w:eastAsia="新宋体" w:cs="新宋体"/>
                <w:b/>
                <w:color w:val="ED7D31" w:themeColor="accent2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2"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2"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2">
                          <w14:shade w14:val="100000"/>
                          <w14:satMod w14:val="115000"/>
                        </w14:schemeClr>
                      </w14:gs>
                    </w14:gsLst>
                    <w14:lin w14:ang="10800000" w14:scaled="0"/>
                  </w14:gradFill>
                </w14:textFill>
              </w:rPr>
              <w:t>,bmGs[14-1-2]=bmGs[11]=14-1-5= 8;</w:t>
            </w:r>
          </w:p>
          <w:p w:rsidR="00223D96" w:rsidRPr="00223D96" w:rsidRDefault="006C645A" w:rsidP="00BF4A2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b/>
                <w:color w:val="ED7D31" w:themeColor="accent2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2"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2"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2">
                          <w14:shade w14:val="100000"/>
                          <w14:satMod w14:val="115000"/>
                        </w14:schemeClr>
                      </w14:gs>
                    </w14:gsLst>
                    <w14:lin w14:ang="10800000" w14:scaled="0"/>
                  </w14:gradFill>
                </w14:textFill>
              </w:rPr>
            </w:pPr>
            <w:r w:rsidRPr="00223D96">
              <w:rPr>
                <w:rFonts w:eastAsia="新宋体" w:cs="新宋体"/>
                <w:b/>
                <w:color w:val="ED7D31" w:themeColor="accent2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2"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2"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2">
                          <w14:shade w14:val="100000"/>
                          <w14:satMod w14:val="115000"/>
                        </w14:schemeClr>
                      </w14:gs>
                    </w14:gsLst>
                    <w14:lin w14:ang="10800000" w14:scaled="0"/>
                  </w14:gradFill>
                </w14:textFill>
              </w:rPr>
              <w:tab/>
              <w:t>m=14,i=10</w:t>
            </w:r>
            <w:r w:rsidRPr="00223D96">
              <w:rPr>
                <w:rFonts w:eastAsia="新宋体" w:cs="新宋体" w:hint="eastAsia"/>
                <w:b/>
                <w:color w:val="ED7D31" w:themeColor="accent2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2"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2"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2">
                          <w14:shade w14:val="100000"/>
                          <w14:satMod w14:val="115000"/>
                        </w14:schemeClr>
                      </w14:gs>
                    </w14:gsLst>
                    <w14:lin w14:ang="10800000" w14:scaled="0"/>
                  </w14:gradFill>
                </w14:textFill>
              </w:rPr>
              <w:t>时</w:t>
            </w:r>
            <w:r w:rsidRPr="00223D96">
              <w:rPr>
                <w:rFonts w:eastAsia="新宋体" w:cs="新宋体"/>
                <w:b/>
                <w:color w:val="ED7D31" w:themeColor="accent2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2"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2"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2">
                          <w14:shade w14:val="100000"/>
                          <w14:satMod w14:val="115000"/>
                        </w14:schemeClr>
                      </w14:gs>
                    </w14:gsLst>
                    <w14:lin w14:ang="10800000" w14:scaled="0"/>
                  </w14:gradFill>
                </w14:textFill>
              </w:rPr>
              <w:t xml:space="preserve">,bmGs[14-1-2]=bmGs[11]=14-1-10=3; </w:t>
            </w:r>
          </w:p>
          <w:p w:rsidR="00223D96" w:rsidRPr="00223D96" w:rsidRDefault="00223D96" w:rsidP="00223D96">
            <w:pPr>
              <w:autoSpaceDE w:val="0"/>
              <w:autoSpaceDN w:val="0"/>
              <w:adjustRightInd w:val="0"/>
              <w:ind w:firstLine="380"/>
              <w:jc w:val="left"/>
              <w:rPr>
                <w:rFonts w:eastAsia="新宋体" w:cs="新宋体"/>
                <w:color w:val="008000"/>
                <w:kern w:val="0"/>
                <w:sz w:val="19"/>
                <w:szCs w:val="19"/>
              </w:rPr>
            </w:pPr>
            <w:r w:rsidRPr="00223D96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我们看得到</w:t>
            </w:r>
            <w:r w:rsidRPr="00223D96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Pr="00223D96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自然</w:t>
            </w:r>
            <w:r w:rsidRPr="007932A7">
              <w:rPr>
                <w:rFonts w:eastAsia="新宋体" w:cs="新宋体"/>
                <w:b/>
                <w:color w:val="5B9BD5" w:themeColor="accent1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bmGs[11]</w:t>
            </w:r>
            <w:r w:rsidRPr="00223D96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要选择</w:t>
            </w:r>
            <w:r w:rsidRPr="007932A7">
              <w:rPr>
                <w:rFonts w:eastAsia="新宋体" w:cs="新宋体"/>
                <w:b/>
                <w:color w:val="5B9BD5" w:themeColor="accent1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3</w:t>
            </w:r>
            <w:r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.</w:t>
            </w:r>
          </w:p>
          <w:p w:rsidR="00223D96" w:rsidRPr="00223D96" w:rsidRDefault="00223D96" w:rsidP="00223D9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8000"/>
                <w:kern w:val="0"/>
                <w:sz w:val="19"/>
                <w:szCs w:val="19"/>
              </w:rPr>
            </w:pPr>
          </w:p>
          <w:p w:rsidR="00223D96" w:rsidRPr="00223D96" w:rsidRDefault="00223D96" w:rsidP="00223D9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8000"/>
                <w:kern w:val="0"/>
                <w:sz w:val="19"/>
                <w:szCs w:val="19"/>
              </w:rPr>
            </w:pPr>
            <w:r w:rsidRPr="00223D96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lastRenderedPageBreak/>
              <w:tab/>
            </w:r>
            <w:r w:rsidRPr="00223D96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这里还有一点需要注意</w:t>
            </w:r>
            <w:r w:rsidRPr="00223D96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Pr="00223D96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那就是倘若</w:t>
            </w:r>
            <w:r w:rsidRPr="007932A7">
              <w:rPr>
                <w:rFonts w:eastAsia="新宋体" w:cs="新宋体"/>
                <w:b/>
                <w:color w:val="5B9BD5" w:themeColor="accent1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suff[i]==0</w:t>
            </w:r>
            <w:r w:rsidRPr="00223D96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Pr="00223D96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则有</w:t>
            </w:r>
            <w:r w:rsidRPr="007932A7">
              <w:rPr>
                <w:rFonts w:eastAsia="新宋体" w:cs="新宋体"/>
                <w:b/>
                <w:color w:val="5B9BD5" w:themeColor="accent1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bmGs[m-1]=m-1-i</w:t>
            </w:r>
            <w:r w:rsidRPr="00223D96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Pr="00223D96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这里实际表示的含义是</w:t>
            </w:r>
            <w:r w:rsidRPr="00223D96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Pr="00223D96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倘若</w:t>
            </w:r>
            <w:r w:rsidR="007932A7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模式串</w:t>
            </w:r>
            <w:r w:rsidRPr="00223D96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第</w:t>
            </w:r>
            <w:r w:rsidRPr="007932A7">
              <w:rPr>
                <w:rFonts w:eastAsia="新宋体" w:cs="新宋体"/>
                <w:b/>
                <w:color w:val="5B9BD5" w:themeColor="accent1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i</w:t>
            </w:r>
            <w:r w:rsidRPr="00223D96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个字符</w:t>
            </w:r>
            <w:r w:rsidR="007932A7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和对应的文本串</w:t>
            </w:r>
            <w:r w:rsidRPr="00223D96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不匹配</w:t>
            </w:r>
            <w:r w:rsidRPr="00223D96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="007932A7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而且</w:t>
            </w:r>
            <w:r w:rsidR="007932A7" w:rsidRPr="007932A7">
              <w:rPr>
                <w:rFonts w:eastAsia="新宋体" w:cs="新宋体" w:hint="eastAsia"/>
                <w:b/>
                <w:color w:val="5B9BD5" w:themeColor="accent1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suff</w:t>
            </w:r>
            <w:r w:rsidR="007932A7" w:rsidRPr="007932A7">
              <w:rPr>
                <w:rFonts w:eastAsia="新宋体" w:cs="新宋体"/>
                <w:b/>
                <w:color w:val="5B9BD5" w:themeColor="accent1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[i]==0</w:t>
            </w:r>
            <w:r w:rsidR="007932A7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="007932A7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那么</w:t>
            </w:r>
            <w:r w:rsidRPr="007932A7">
              <w:rPr>
                <w:rFonts w:eastAsia="新宋体" w:cs="新宋体" w:hint="eastAsia"/>
                <w:b/>
                <w:color w:val="FF6600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rgbClr w14:val="FF66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66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6600">
                          <w14:shade w14:val="100000"/>
                          <w14:satMod w14:val="115000"/>
                        </w14:srgbClr>
                      </w14:gs>
                    </w14:gsLst>
                    <w14:lin w14:ang="2700000" w14:scaled="0"/>
                  </w14:gradFill>
                </w14:textFill>
              </w:rPr>
              <w:t>要将</w:t>
            </w:r>
            <w:r w:rsidRPr="007932A7">
              <w:rPr>
                <w:rFonts w:eastAsia="新宋体" w:cs="新宋体"/>
                <w:b/>
                <w:color w:val="FF6600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rgbClr w14:val="FF66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66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6600">
                          <w14:shade w14:val="100000"/>
                          <w14:satMod w14:val="115000"/>
                        </w14:srgbClr>
                      </w14:gs>
                    </w14:gsLst>
                    <w14:lin w14:ang="2700000" w14:scaled="0"/>
                  </w14:gradFill>
                </w14:textFill>
              </w:rPr>
              <w:t>i</w:t>
            </w:r>
            <w:r w:rsidRPr="007932A7">
              <w:rPr>
                <w:rFonts w:eastAsia="新宋体" w:cs="新宋体" w:hint="eastAsia"/>
                <w:b/>
                <w:color w:val="FF6600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rgbClr w14:val="FF66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66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6600">
                          <w14:shade w14:val="100000"/>
                          <w14:satMod w14:val="115000"/>
                        </w14:srgbClr>
                      </w14:gs>
                    </w14:gsLst>
                    <w14:lin w14:ang="2700000" w14:scaled="0"/>
                  </w14:gradFill>
                </w14:textFill>
              </w:rPr>
              <w:t>指向的</w:t>
            </w:r>
            <w:r w:rsidR="006C645A">
              <w:rPr>
                <w:rFonts w:eastAsia="新宋体" w:cs="新宋体" w:hint="eastAsia"/>
                <w:b/>
                <w:color w:val="FF6600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rgbClr w14:val="FF66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66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6600">
                          <w14:shade w14:val="100000"/>
                          <w14:satMod w14:val="115000"/>
                        </w14:srgbClr>
                      </w14:gs>
                    </w14:gsLst>
                    <w14:lin w14:ang="2700000" w14:scaled="0"/>
                  </w14:gradFill>
                </w14:textFill>
              </w:rPr>
              <w:t>模式串</w:t>
            </w:r>
            <w:r w:rsidRPr="007932A7">
              <w:rPr>
                <w:rFonts w:eastAsia="新宋体" w:cs="新宋体" w:hint="eastAsia"/>
                <w:b/>
                <w:color w:val="FF6600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rgbClr w14:val="FF66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66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6600">
                          <w14:shade w14:val="100000"/>
                          <w14:satMod w14:val="115000"/>
                        </w14:srgbClr>
                      </w14:gs>
                    </w14:gsLst>
                    <w14:lin w14:ang="2700000" w14:scaled="0"/>
                  </w14:gradFill>
                </w14:textFill>
              </w:rPr>
              <w:t>字符移动到</w:t>
            </w:r>
            <w:r w:rsidR="006C645A">
              <w:rPr>
                <w:rFonts w:eastAsia="新宋体" w:cs="新宋体" w:hint="eastAsia"/>
                <w:b/>
                <w:color w:val="FF6600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rgbClr w14:val="FF66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66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6600">
                          <w14:shade w14:val="100000"/>
                          <w14:satMod w14:val="115000"/>
                        </w14:srgbClr>
                      </w14:gs>
                    </w14:gsLst>
                    <w14:lin w14:ang="2700000" w14:scaled="0"/>
                  </w14:gradFill>
                </w14:textFill>
              </w:rPr>
              <w:t>当前</w:t>
            </w:r>
            <w:r w:rsidRPr="007932A7">
              <w:rPr>
                <w:rFonts w:eastAsia="新宋体" w:cs="新宋体" w:hint="eastAsia"/>
                <w:b/>
                <w:color w:val="FF6600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rgbClr w14:val="FF66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66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6600">
                          <w14:shade w14:val="100000"/>
                          <w14:satMod w14:val="115000"/>
                        </w14:srgbClr>
                      </w14:gs>
                    </w14:gsLst>
                    <w14:lin w14:ang="2700000" w14:scaled="0"/>
                  </w14:gradFill>
                </w14:textFill>
              </w:rPr>
              <w:t>模式串末尾的位置</w:t>
            </w:r>
            <w:r w:rsidRPr="00223D96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Pr="007932A7">
              <w:rPr>
                <w:rFonts w:eastAsia="新宋体" w:cs="新宋体"/>
                <w:b/>
                <w:color w:val="5B9BD5" w:themeColor="accent1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i</w:t>
            </w:r>
            <w:r w:rsidRPr="00223D96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最大为</w:t>
            </w:r>
            <w:r w:rsidRPr="007932A7">
              <w:rPr>
                <w:rFonts w:eastAsia="新宋体" w:cs="新宋体"/>
                <w:b/>
                <w:color w:val="5B9BD5" w:themeColor="accent1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m-2</w:t>
            </w:r>
            <w:r w:rsidRPr="00223D96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Pr="00223D96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则</w:t>
            </w:r>
            <w:r w:rsidRPr="007932A7">
              <w:rPr>
                <w:rFonts w:eastAsia="新宋体" w:cs="新宋体"/>
                <w:b/>
                <w:color w:val="5B9BD5" w:themeColor="accent1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m-1-(m-2)=1</w:t>
            </w:r>
            <w:r w:rsidRPr="00223D96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Pr="00223D96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也就是说</w:t>
            </w:r>
            <w:r w:rsidRPr="007932A7">
              <w:rPr>
                <w:rFonts w:eastAsia="新宋体" w:cs="新宋体"/>
                <w:b/>
                <w:color w:val="5B9BD5" w:themeColor="accent1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bmGs[m-1]</w:t>
            </w:r>
            <w:r w:rsidRPr="00223D96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至少为</w:t>
            </w:r>
            <w:r w:rsidRPr="007932A7">
              <w:rPr>
                <w:rFonts w:eastAsia="新宋体" w:cs="新宋体"/>
                <w:b/>
                <w:color w:val="5B9BD5" w:themeColor="accent1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1</w:t>
            </w:r>
            <w:r w:rsidRPr="00223D96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Pr="003E5B53">
              <w:rPr>
                <w:rFonts w:eastAsia="新宋体" w:cs="新宋体" w:hint="eastAsia"/>
                <w:b/>
                <w:color w:val="FF0066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rgbClr w14:val="FF0066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66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66">
                          <w14:shade w14:val="100000"/>
                          <w14:satMod w14:val="115000"/>
                        </w14:srgbClr>
                      </w14:gs>
                    </w14:gsLst>
                    <w14:lin w14:ang="18900000" w14:scaled="0"/>
                  </w14:gradFill>
                </w14:textFill>
              </w:rPr>
              <w:t>事实上</w:t>
            </w:r>
            <w:r w:rsidRPr="003E5B53">
              <w:rPr>
                <w:rFonts w:eastAsia="新宋体" w:cs="新宋体"/>
                <w:b/>
                <w:color w:val="FF0066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rgbClr w14:val="FF0066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66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66">
                          <w14:shade w14:val="100000"/>
                          <w14:satMod w14:val="115000"/>
                        </w14:srgbClr>
                      </w14:gs>
                    </w14:gsLst>
                    <w14:lin w14:ang="18900000" w14:scaled="0"/>
                  </w14:gradFill>
                </w14:textFill>
              </w:rPr>
              <w:t>,</w:t>
            </w:r>
            <w:r w:rsidRPr="003E5B53">
              <w:rPr>
                <w:rFonts w:eastAsia="新宋体" w:cs="新宋体" w:hint="eastAsia"/>
                <w:b/>
                <w:color w:val="FF0066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rgbClr w14:val="FF0066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66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66">
                          <w14:shade w14:val="100000"/>
                          <w14:satMod w14:val="115000"/>
                        </w14:srgbClr>
                      </w14:gs>
                    </w14:gsLst>
                    <w14:lin w14:ang="18900000" w14:scaled="0"/>
                  </w14:gradFill>
                </w14:textFill>
              </w:rPr>
              <w:t>如果最后一个字符都和模式串不匹配</w:t>
            </w:r>
            <w:r w:rsidRPr="003E5B53">
              <w:rPr>
                <w:rFonts w:eastAsia="新宋体" w:cs="新宋体"/>
                <w:b/>
                <w:color w:val="FF0066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rgbClr w14:val="FF0066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66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66">
                          <w14:shade w14:val="100000"/>
                          <w14:satMod w14:val="115000"/>
                        </w14:srgbClr>
                      </w14:gs>
                    </w14:gsLst>
                    <w14:lin w14:ang="18900000" w14:scaled="0"/>
                  </w14:gradFill>
                </w14:textFill>
              </w:rPr>
              <w:t>,</w:t>
            </w:r>
            <w:r w:rsidRPr="003E5B53">
              <w:rPr>
                <w:rFonts w:eastAsia="新宋体" w:cs="新宋体" w:hint="eastAsia"/>
                <w:b/>
                <w:color w:val="FF0066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rgbClr w14:val="FF0066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66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66">
                          <w14:shade w14:val="100000"/>
                          <w14:satMod w14:val="115000"/>
                        </w14:srgbClr>
                      </w14:gs>
                    </w14:gsLst>
                    <w14:lin w14:ang="18900000" w14:scaled="0"/>
                  </w14:gradFill>
                </w14:textFill>
              </w:rPr>
              <w:t>根据坏字符规则</w:t>
            </w:r>
            <w:r w:rsidRPr="003E5B53">
              <w:rPr>
                <w:rFonts w:eastAsia="新宋体" w:cs="新宋体"/>
                <w:b/>
                <w:color w:val="FF0066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rgbClr w14:val="FF0066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66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66">
                          <w14:shade w14:val="100000"/>
                          <w14:satMod w14:val="115000"/>
                        </w14:srgbClr>
                      </w14:gs>
                    </w14:gsLst>
                    <w14:lin w14:ang="18900000" w14:scaled="0"/>
                  </w14:gradFill>
                </w14:textFill>
              </w:rPr>
              <w:t>,</w:t>
            </w:r>
            <w:r w:rsidRPr="003E5B53">
              <w:rPr>
                <w:rFonts w:eastAsia="新宋体" w:cs="新宋体" w:hint="eastAsia"/>
                <w:b/>
                <w:color w:val="FF0066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rgbClr w14:val="FF0066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66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66">
                          <w14:shade w14:val="100000"/>
                          <w14:satMod w14:val="115000"/>
                        </w14:srgbClr>
                      </w14:gs>
                    </w14:gsLst>
                    <w14:lin w14:ang="18900000" w14:scaled="0"/>
                  </w14:gradFill>
                </w14:textFill>
              </w:rPr>
              <w:t>直接移动</w:t>
            </w:r>
            <w:r w:rsidRPr="003E5B53">
              <w:rPr>
                <w:rFonts w:eastAsia="新宋体" w:cs="新宋体"/>
                <w:b/>
                <w:color w:val="FF0066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rgbClr w14:val="FF0066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66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66">
                          <w14:shade w14:val="100000"/>
                          <w14:satMod w14:val="115000"/>
                        </w14:srgbClr>
                      </w14:gs>
                    </w14:gsLst>
                    <w14:lin w14:ang="18900000" w14:scaled="0"/>
                  </w14:gradFill>
                </w14:textFill>
              </w:rPr>
              <w:t>m</w:t>
            </w:r>
            <w:r w:rsidRPr="003E5B53">
              <w:rPr>
                <w:rFonts w:eastAsia="新宋体" w:cs="新宋体" w:hint="eastAsia"/>
                <w:b/>
                <w:color w:val="FF0066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rgbClr w14:val="FF0066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66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66">
                          <w14:shade w14:val="100000"/>
                          <w14:satMod w14:val="115000"/>
                        </w14:srgbClr>
                      </w14:gs>
                    </w14:gsLst>
                    <w14:lin w14:ang="18900000" w14:scaled="0"/>
                  </w14:gradFill>
                </w14:textFill>
              </w:rPr>
              <w:t>个位置就可以了</w:t>
            </w:r>
            <w:r w:rsidRPr="00223D96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.</w:t>
            </w:r>
          </w:p>
          <w:p w:rsidR="00223D96" w:rsidRPr="00223D96" w:rsidRDefault="00223D96" w:rsidP="00223D9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8000"/>
                <w:kern w:val="0"/>
                <w:sz w:val="19"/>
                <w:szCs w:val="19"/>
              </w:rPr>
            </w:pPr>
          </w:p>
          <w:p w:rsidR="00B61C03" w:rsidRDefault="00223D96" w:rsidP="00223D9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8000"/>
                <w:kern w:val="0"/>
                <w:sz w:val="19"/>
                <w:szCs w:val="19"/>
              </w:rPr>
            </w:pPr>
            <w:r w:rsidRPr="00223D96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ab/>
            </w:r>
            <w:r w:rsidR="008E7845" w:rsidRPr="008E7845">
              <w:rPr>
                <w:rFonts w:eastAsia="新宋体" w:cs="新宋体"/>
                <w:b/>
                <w:color w:val="5B9BD5" w:themeColor="accent1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i</w:t>
            </w:r>
            <w:r w:rsidR="008E7845" w:rsidRPr="008E7845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从小到大遍历</w:t>
            </w:r>
            <w:r w:rsidR="008E7845" w:rsidRPr="008E7845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="008E7845" w:rsidRPr="008E7845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所以</w:t>
            </w:r>
            <w:r w:rsidR="008E7845" w:rsidRPr="008E7845">
              <w:rPr>
                <w:rFonts w:eastAsia="新宋体" w:cs="新宋体"/>
                <w:b/>
                <w:color w:val="5B9BD5" w:themeColor="accent1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bmGs[m-1]</w:t>
            </w:r>
            <w:r w:rsidR="008E7845" w:rsidRPr="008E7845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一直被这样的位置</w:t>
            </w:r>
            <w:r w:rsidR="008E7845" w:rsidRPr="008E7845">
              <w:rPr>
                <w:rFonts w:eastAsia="新宋体" w:cs="新宋体"/>
                <w:b/>
                <w:color w:val="5B9BD5" w:themeColor="accent1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i</w:t>
            </w:r>
            <w:r w:rsidR="008E7845" w:rsidRPr="008E7845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更新</w:t>
            </w:r>
            <w:r w:rsidR="008E7845" w:rsidRPr="008E7845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="008E7845" w:rsidRPr="008E7845">
              <w:rPr>
                <w:rFonts w:eastAsia="新宋体" w:cs="新宋体"/>
                <w:b/>
                <w:color w:val="5B9BD5" w:themeColor="accent1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suff[i]==0</w:t>
            </w:r>
            <w:r w:rsidR="008E7845" w:rsidRPr="008E7845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="003E5B53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遍历完成</w:t>
            </w:r>
            <w:r w:rsidR="008E7845" w:rsidRPr="008E7845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后</w:t>
            </w:r>
            <w:r w:rsidR="008E7845" w:rsidRPr="008E7845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="008E7845" w:rsidRPr="008E7845">
              <w:rPr>
                <w:rFonts w:eastAsia="新宋体" w:cs="新宋体"/>
                <w:b/>
                <w:color w:val="5B9BD5" w:themeColor="accent1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bmGs[m-1]</w:t>
            </w:r>
            <w:r w:rsidR="008E7845" w:rsidRPr="008E7845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的值为</w:t>
            </w:r>
            <w:r w:rsidR="008E7845" w:rsidRPr="008E7845">
              <w:rPr>
                <w:rFonts w:eastAsia="新宋体" w:cs="新宋体"/>
                <w:b/>
                <w:color w:val="5B9BD5" w:themeColor="accent1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m-1-k</w:t>
            </w:r>
            <w:r w:rsidR="008E7845" w:rsidRPr="008E7845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="008E7845" w:rsidRPr="008E7845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位置</w:t>
            </w:r>
            <w:r w:rsidR="008E7845" w:rsidRPr="008E7845">
              <w:rPr>
                <w:rFonts w:eastAsia="新宋体" w:cs="新宋体"/>
                <w:b/>
                <w:color w:val="5B9BD5" w:themeColor="accent1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k</w:t>
            </w:r>
            <w:r w:rsidR="008E7845" w:rsidRPr="008E7845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在模式串的所有满足</w:t>
            </w:r>
            <w:r w:rsidR="008E7845" w:rsidRPr="008E7845">
              <w:rPr>
                <w:rFonts w:eastAsia="新宋体" w:cs="新宋体"/>
                <w:b/>
                <w:color w:val="5B9BD5" w:themeColor="accent1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suff[i]==0</w:t>
            </w:r>
            <w:r w:rsidR="008E7845" w:rsidRPr="008E7845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的位置中处在最右侧</w:t>
            </w:r>
            <w:r w:rsidR="008E7845" w:rsidRPr="008E7845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.</w:t>
            </w:r>
            <w:r w:rsidR="008E7845" w:rsidRPr="008E7845">
              <w:rPr>
                <w:rFonts w:eastAsia="新宋体" w:cs="新宋体"/>
                <w:b/>
                <w:color w:val="5B9BD5" w:themeColor="accent1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(i=0, 1, ..., m-1)</w:t>
            </w:r>
          </w:p>
          <w:p w:rsidR="00223D96" w:rsidRPr="00223D96" w:rsidRDefault="00223D96" w:rsidP="00B61C03">
            <w:pPr>
              <w:autoSpaceDE w:val="0"/>
              <w:autoSpaceDN w:val="0"/>
              <w:adjustRightInd w:val="0"/>
              <w:ind w:firstLineChars="250" w:firstLine="475"/>
              <w:jc w:val="left"/>
              <w:rPr>
                <w:rFonts w:eastAsia="新宋体" w:cs="新宋体"/>
                <w:color w:val="008000"/>
                <w:kern w:val="0"/>
                <w:sz w:val="19"/>
                <w:szCs w:val="19"/>
              </w:rPr>
            </w:pPr>
            <w:r w:rsidRPr="00223D96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举个栗子</w:t>
            </w:r>
            <w:r w:rsidRPr="00223D96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223D96" w:rsidRPr="00223D96" w:rsidRDefault="00223D96" w:rsidP="00223D9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b/>
                <w:color w:val="FF0066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rgbClr w14:val="FF0066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66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66">
                          <w14:shade w14:val="100000"/>
                          <w14:satMod w14:val="115000"/>
                        </w14:srgbClr>
                      </w14:gs>
                    </w14:gsLst>
                    <w14:lin w14:ang="2700000" w14:scaled="0"/>
                  </w14:gradFill>
                </w14:textFill>
              </w:rPr>
            </w:pPr>
            <w:r w:rsidRPr="00223D96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ab/>
            </w:r>
            <w:r w:rsidRPr="00223D96">
              <w:rPr>
                <w:rFonts w:eastAsia="新宋体" w:cs="新宋体"/>
                <w:b/>
                <w:color w:val="FF0066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rgbClr w14:val="FF0066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66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66">
                          <w14:shade w14:val="100000"/>
                          <w14:satMod w14:val="115000"/>
                        </w14:srgbClr>
                      </w14:gs>
                    </w14:gsLst>
                    <w14:lin w14:ang="2700000" w14:scaled="0"/>
                  </w14:gradFill>
                </w14:textFill>
              </w:rPr>
              <w:t xml:space="preserve">             0 1 2 3 </w:t>
            </w:r>
          </w:p>
          <w:p w:rsidR="00223D96" w:rsidRPr="00223D96" w:rsidRDefault="00223D96" w:rsidP="00223D9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b/>
                <w:color w:val="FF0066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rgbClr w14:val="FF0066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66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66">
                          <w14:shade w14:val="100000"/>
                          <w14:satMod w14:val="115000"/>
                        </w14:srgbClr>
                      </w14:gs>
                    </w14:gsLst>
                    <w14:lin w14:ang="2700000" w14:scaled="0"/>
                  </w14:gradFill>
                </w14:textFill>
              </w:rPr>
            </w:pPr>
            <w:r w:rsidRPr="00223D96">
              <w:rPr>
                <w:rFonts w:eastAsia="新宋体" w:cs="新宋体"/>
                <w:b/>
                <w:color w:val="FF0066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rgbClr w14:val="FF0066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66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66">
                          <w14:shade w14:val="100000"/>
                          <w14:satMod w14:val="115000"/>
                        </w14:srgbClr>
                      </w14:gs>
                    </w14:gsLst>
                    <w14:lin w14:ang="2700000" w14:scaled="0"/>
                  </w14:gradFill>
                </w14:textFill>
              </w:rPr>
              <w:tab/>
            </w:r>
            <w:r w:rsidRPr="00223D96">
              <w:rPr>
                <w:rFonts w:eastAsia="新宋体" w:cs="新宋体" w:hint="eastAsia"/>
                <w:b/>
                <w:color w:val="FF0066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rgbClr w14:val="FF0066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66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66">
                          <w14:shade w14:val="100000"/>
                          <w14:satMod w14:val="115000"/>
                        </w14:srgbClr>
                      </w14:gs>
                    </w14:gsLst>
                    <w14:lin w14:ang="2700000" w14:scaled="0"/>
                  </w14:gradFill>
                </w14:textFill>
              </w:rPr>
              <w:t>文本串</w:t>
            </w:r>
            <w:r w:rsidRPr="00223D96">
              <w:rPr>
                <w:rFonts w:eastAsia="新宋体" w:cs="新宋体"/>
                <w:b/>
                <w:color w:val="FF0066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rgbClr w14:val="FF0066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66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66">
                          <w14:shade w14:val="100000"/>
                          <w14:satMod w14:val="115000"/>
                        </w14:srgbClr>
                      </w14:gs>
                    </w14:gsLst>
                    <w14:lin w14:ang="2700000" w14:scaled="0"/>
                  </w14:gradFill>
                </w14:textFill>
              </w:rPr>
              <w:t xml:space="preserve">  --&gt; a b c e x x x x</w:t>
            </w:r>
          </w:p>
          <w:p w:rsidR="00223D96" w:rsidRPr="00223D96" w:rsidRDefault="00223D96" w:rsidP="00223D9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b/>
                <w:color w:val="FF0066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rgbClr w14:val="FF0066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66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66">
                          <w14:shade w14:val="100000"/>
                          <w14:satMod w14:val="115000"/>
                        </w14:srgbClr>
                      </w14:gs>
                    </w14:gsLst>
                    <w14:lin w14:ang="2700000" w14:scaled="0"/>
                  </w14:gradFill>
                </w14:textFill>
              </w:rPr>
            </w:pPr>
            <w:r w:rsidRPr="00223D96">
              <w:rPr>
                <w:rFonts w:eastAsia="新宋体" w:cs="新宋体"/>
                <w:b/>
                <w:color w:val="FF0066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rgbClr w14:val="FF0066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66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66">
                          <w14:shade w14:val="100000"/>
                          <w14:satMod w14:val="115000"/>
                        </w14:srgbClr>
                      </w14:gs>
                    </w14:gsLst>
                    <w14:lin w14:ang="2700000" w14:scaled="0"/>
                  </w14:gradFill>
                </w14:textFill>
              </w:rPr>
              <w:tab/>
            </w:r>
            <w:r w:rsidRPr="00223D96">
              <w:rPr>
                <w:rFonts w:eastAsia="新宋体" w:cs="新宋体" w:hint="eastAsia"/>
                <w:b/>
                <w:color w:val="FF0066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rgbClr w14:val="FF0066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66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66">
                          <w14:shade w14:val="100000"/>
                          <w14:satMod w14:val="115000"/>
                        </w14:srgbClr>
                      </w14:gs>
                    </w14:gsLst>
                    <w14:lin w14:ang="2700000" w14:scaled="0"/>
                  </w14:gradFill>
                </w14:textFill>
              </w:rPr>
              <w:t>模式串</w:t>
            </w:r>
            <w:r w:rsidRPr="00223D96">
              <w:rPr>
                <w:rFonts w:eastAsia="新宋体" w:cs="新宋体"/>
                <w:b/>
                <w:color w:val="FF0066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rgbClr w14:val="FF0066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66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66">
                          <w14:shade w14:val="100000"/>
                          <w14:satMod w14:val="115000"/>
                        </w14:srgbClr>
                      </w14:gs>
                    </w14:gsLst>
                    <w14:lin w14:ang="2700000" w14:scaled="0"/>
                  </w14:gradFill>
                </w14:textFill>
              </w:rPr>
              <w:t xml:space="preserve">  --&gt; a b c d</w:t>
            </w:r>
          </w:p>
          <w:p w:rsidR="00223D96" w:rsidRPr="00223D96" w:rsidRDefault="00223D96" w:rsidP="00223D9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b/>
                <w:color w:val="FF0066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rgbClr w14:val="FF0066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66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66">
                          <w14:shade w14:val="100000"/>
                          <w14:satMod w14:val="115000"/>
                        </w14:srgbClr>
                      </w14:gs>
                    </w14:gsLst>
                    <w14:lin w14:ang="2700000" w14:scaled="0"/>
                  </w14:gradFill>
                </w14:textFill>
              </w:rPr>
            </w:pPr>
            <w:r w:rsidRPr="00223D96">
              <w:rPr>
                <w:rFonts w:eastAsia="新宋体" w:cs="新宋体"/>
                <w:b/>
                <w:color w:val="FF0066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rgbClr w14:val="FF0066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66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66">
                          <w14:shade w14:val="100000"/>
                          <w14:satMod w14:val="115000"/>
                        </w14:srgbClr>
                      </w14:gs>
                    </w14:gsLst>
                    <w14:lin w14:ang="2700000" w14:scaled="0"/>
                  </w14:gradFill>
                </w14:textFill>
              </w:rPr>
              <w:tab/>
              <w:t>i == 0 --&gt;       a b c d</w:t>
            </w:r>
          </w:p>
          <w:p w:rsidR="00223D96" w:rsidRPr="00223D96" w:rsidRDefault="00223D96" w:rsidP="00223D9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b/>
                <w:color w:val="FF0066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rgbClr w14:val="FF0066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66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66">
                          <w14:shade w14:val="100000"/>
                          <w14:satMod w14:val="115000"/>
                        </w14:srgbClr>
                      </w14:gs>
                    </w14:gsLst>
                    <w14:lin w14:ang="2700000" w14:scaled="0"/>
                  </w14:gradFill>
                </w14:textFill>
              </w:rPr>
            </w:pPr>
            <w:r w:rsidRPr="00223D96">
              <w:rPr>
                <w:rFonts w:eastAsia="新宋体" w:cs="新宋体"/>
                <w:b/>
                <w:color w:val="FF0066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rgbClr w14:val="FF0066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66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66">
                          <w14:shade w14:val="100000"/>
                          <w14:satMod w14:val="115000"/>
                        </w14:srgbClr>
                      </w14:gs>
                    </w14:gsLst>
                    <w14:lin w14:ang="2700000" w14:scaled="0"/>
                  </w14:gradFill>
                </w14:textFill>
              </w:rPr>
              <w:tab/>
              <w:t>i == 1 --&gt;     a b c d</w:t>
            </w:r>
          </w:p>
          <w:p w:rsidR="00223D96" w:rsidRPr="00223D96" w:rsidRDefault="00223D96" w:rsidP="00223D9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b/>
                <w:color w:val="FF0066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rgbClr w14:val="FF0066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66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66">
                          <w14:shade w14:val="100000"/>
                          <w14:satMod w14:val="115000"/>
                        </w14:srgbClr>
                      </w14:gs>
                    </w14:gsLst>
                    <w14:lin w14:ang="2700000" w14:scaled="0"/>
                  </w14:gradFill>
                </w14:textFill>
              </w:rPr>
            </w:pPr>
            <w:r w:rsidRPr="00223D96">
              <w:rPr>
                <w:rFonts w:eastAsia="新宋体" w:cs="新宋体"/>
                <w:b/>
                <w:color w:val="FF0066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rgbClr w14:val="FF0066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66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66">
                          <w14:shade w14:val="100000"/>
                          <w14:satMod w14:val="115000"/>
                        </w14:srgbClr>
                      </w14:gs>
                    </w14:gsLst>
                    <w14:lin w14:ang="2700000" w14:scaled="0"/>
                  </w14:gradFill>
                </w14:textFill>
              </w:rPr>
              <w:tab/>
              <w:t>i == 2 --&gt;   a b c d</w:t>
            </w:r>
          </w:p>
          <w:p w:rsidR="00223D96" w:rsidRPr="00BF4A25" w:rsidRDefault="00223D96" w:rsidP="00223D9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b/>
                <w:color w:val="ED7D31" w:themeColor="accent2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2"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2"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2">
                          <w14:shade w14:val="100000"/>
                          <w14:satMod w14:val="115000"/>
                        </w14:schemeClr>
                      </w14:gs>
                    </w14:gsLst>
                    <w14:lin w14:ang="10800000" w14:scaled="0"/>
                  </w14:gradFill>
                </w14:textFill>
              </w:rPr>
            </w:pPr>
            <w:r w:rsidRPr="00223D96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ab/>
            </w:r>
            <w:r w:rsidRPr="00BF4A25">
              <w:rPr>
                <w:rFonts w:eastAsia="新宋体" w:cs="新宋体"/>
                <w:b/>
                <w:color w:val="ED7D31" w:themeColor="accent2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2"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2"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2">
                          <w14:shade w14:val="100000"/>
                          <w14:satMod w14:val="115000"/>
                        </w14:schemeClr>
                      </w14:gs>
                    </w14:gsLst>
                    <w14:lin w14:ang="10800000" w14:scaled="0"/>
                  </w14:gradFill>
                </w14:textFill>
              </w:rPr>
              <w:t>suff[3]=4, suff[2]==suff[1]==suff[0]==0</w:t>
            </w:r>
          </w:p>
          <w:p w:rsidR="00223D96" w:rsidRPr="00BF4A25" w:rsidRDefault="00223D96" w:rsidP="00223D9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b/>
                <w:color w:val="ED7D31" w:themeColor="accent2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2"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2"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2">
                          <w14:shade w14:val="100000"/>
                          <w14:satMod w14:val="115000"/>
                        </w14:schemeClr>
                      </w14:gs>
                    </w14:gsLst>
                    <w14:lin w14:ang="10800000" w14:scaled="0"/>
                  </w14:gradFill>
                </w14:textFill>
              </w:rPr>
            </w:pPr>
            <w:r w:rsidRPr="00BF4A25">
              <w:rPr>
                <w:rFonts w:eastAsia="新宋体" w:cs="新宋体"/>
                <w:b/>
                <w:color w:val="ED7D31" w:themeColor="accent2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2"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2"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2">
                          <w14:shade w14:val="100000"/>
                          <w14:satMod w14:val="115000"/>
                        </w14:schemeClr>
                      </w14:gs>
                    </w14:gsLst>
                    <w14:lin w14:ang="10800000" w14:scaled="0"/>
                  </w14:gradFill>
                </w14:textFill>
              </w:rPr>
              <w:tab/>
              <w:t>bmGs[0]==bmGs[1]==bmGs[2]==4</w:t>
            </w:r>
          </w:p>
          <w:p w:rsidR="00223D96" w:rsidRPr="00223D96" w:rsidRDefault="00223D96" w:rsidP="00223D9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8000"/>
                <w:kern w:val="0"/>
                <w:sz w:val="19"/>
                <w:szCs w:val="19"/>
              </w:rPr>
            </w:pPr>
            <w:r w:rsidRPr="00223D96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ab/>
            </w:r>
            <w:r w:rsidRPr="00223D96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执行下面的代码</w:t>
            </w:r>
            <w:r w:rsidRPr="00223D96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,</w:t>
            </w:r>
            <w:r w:rsidRPr="00223D96">
              <w:rPr>
                <w:rFonts w:eastAsia="新宋体" w:cs="新宋体" w:hint="eastAsia"/>
                <w:color w:val="008000"/>
                <w:kern w:val="0"/>
                <w:sz w:val="19"/>
                <w:szCs w:val="19"/>
              </w:rPr>
              <w:t>有</w:t>
            </w:r>
            <w:r w:rsidRPr="00223D96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223D96" w:rsidRPr="00BF4A25" w:rsidRDefault="00223D96" w:rsidP="00223D9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b/>
                <w:color w:val="ED7D31" w:themeColor="accent2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2"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2"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2">
                          <w14:shade w14:val="100000"/>
                          <w14:satMod w14:val="115000"/>
                        </w14:schemeClr>
                      </w14:gs>
                    </w14:gsLst>
                    <w14:lin w14:ang="10800000" w14:scaled="0"/>
                  </w14:gradFill>
                </w14:textFill>
              </w:rPr>
            </w:pPr>
            <w:r w:rsidRPr="00223D96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ab/>
            </w:r>
            <w:r w:rsidRPr="00BF4A25">
              <w:rPr>
                <w:rFonts w:eastAsia="新宋体" w:cs="新宋体"/>
                <w:b/>
                <w:color w:val="ED7D31" w:themeColor="accent2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2"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2"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2">
                          <w14:shade w14:val="100000"/>
                          <w14:satMod w14:val="115000"/>
                        </w14:schemeClr>
                      </w14:gs>
                    </w14:gsLst>
                    <w14:lin w14:ang="10800000" w14:scaled="0"/>
                  </w14:gradFill>
                </w14:textFill>
              </w:rPr>
              <w:t>i = 0         i = 1         i = 2</w:t>
            </w:r>
          </w:p>
          <w:p w:rsidR="00223D96" w:rsidRPr="00BF4A25" w:rsidRDefault="00223D96" w:rsidP="00223D9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b/>
                <w:color w:val="ED7D31" w:themeColor="accent2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2"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2"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2">
                          <w14:shade w14:val="100000"/>
                          <w14:satMod w14:val="115000"/>
                        </w14:schemeClr>
                      </w14:gs>
                    </w14:gsLst>
                    <w14:lin w14:ang="10800000" w14:scaled="0"/>
                  </w14:gradFill>
                </w14:textFill>
              </w:rPr>
            </w:pPr>
            <w:r w:rsidRPr="00BF4A25">
              <w:rPr>
                <w:rFonts w:eastAsia="新宋体" w:cs="新宋体"/>
                <w:b/>
                <w:color w:val="ED7D31" w:themeColor="accent2"/>
                <w:kern w:val="0"/>
                <w:sz w:val="19"/>
                <w:szCs w:val="19"/>
                <w14:textFill>
                  <w14:gradFill>
                    <w14:gsLst>
                      <w14:gs w14:pos="0">
                        <w14:schemeClr w14:val="accent2"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2"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2">
                          <w14:shade w14:val="100000"/>
                          <w14:satMod w14:val="115000"/>
                        </w14:schemeClr>
                      </w14:gs>
                    </w14:gsLst>
                    <w14:lin w14:ang="10800000" w14:scaled="0"/>
                  </w14:gradFill>
                </w14:textFill>
              </w:rPr>
              <w:tab/>
              <w:t>bmGs[3]==3 -&gt; bmGs[3]==2 -&gt; bmGs[3] = 1</w:t>
            </w:r>
          </w:p>
          <w:p w:rsidR="00223D96" w:rsidRDefault="00223D96" w:rsidP="00223D9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223D96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*/</w:t>
            </w:r>
            <w:r w:rsidR="00BC7589"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:rsidR="00BC7589" w:rsidRPr="00BC7589" w:rsidRDefault="00BC7589" w:rsidP="00223D96">
            <w:pPr>
              <w:autoSpaceDE w:val="0"/>
              <w:autoSpaceDN w:val="0"/>
              <w:adjustRightInd w:val="0"/>
              <w:ind w:firstLineChars="150" w:firstLine="285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BC7589">
              <w:rPr>
                <w:rFonts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 (i = 0; i &lt;= </w:t>
            </w:r>
            <w:r w:rsidRPr="00BC7589">
              <w:rPr>
                <w:rFonts w:eastAsia="新宋体" w:cs="新宋体"/>
                <w:color w:val="808080"/>
                <w:kern w:val="0"/>
                <w:sz w:val="19"/>
                <w:szCs w:val="19"/>
              </w:rPr>
              <w:t>m</w:t>
            </w: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 - 2; ++i) 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 xml:space="preserve">/* 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>存在子串匹配好后缀</w:t>
            </w:r>
            <w:r w:rsidRPr="00BC7589">
              <w:rPr>
                <w:rFonts w:eastAsia="新宋体" w:cs="新宋体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BC7589" w:rsidRPr="00BC7589" w:rsidRDefault="00BC7589" w:rsidP="00BC75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BC7589">
              <w:rPr>
                <w:rFonts w:eastAsia="新宋体" w:cs="新宋体"/>
                <w:color w:val="808080"/>
                <w:kern w:val="0"/>
                <w:sz w:val="19"/>
                <w:szCs w:val="19"/>
              </w:rPr>
              <w:t>bmGs</w:t>
            </w: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>[</w:t>
            </w:r>
            <w:r w:rsidRPr="00BC7589">
              <w:rPr>
                <w:rFonts w:eastAsia="新宋体" w:cs="新宋体"/>
                <w:color w:val="808080"/>
                <w:kern w:val="0"/>
                <w:sz w:val="19"/>
                <w:szCs w:val="19"/>
              </w:rPr>
              <w:t>m</w:t>
            </w: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 - 1 - suff[i]] = </w:t>
            </w:r>
            <w:r w:rsidRPr="00BC7589">
              <w:rPr>
                <w:rFonts w:eastAsia="新宋体" w:cs="新宋体"/>
                <w:color w:val="808080"/>
                <w:kern w:val="0"/>
                <w:sz w:val="19"/>
                <w:szCs w:val="19"/>
              </w:rPr>
              <w:t>m</w:t>
            </w: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 xml:space="preserve"> - 1 - i;</w:t>
            </w:r>
          </w:p>
          <w:p w:rsidR="00BC7589" w:rsidRPr="00BC7589" w:rsidRDefault="00BC7589" w:rsidP="00BC75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</w:rPr>
            </w:pPr>
            <w:r w:rsidRPr="00BC7589">
              <w:rPr>
                <w:rFonts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BC7589" w:rsidRDefault="00BC7589" w:rsidP="00590604">
            <w:pPr>
              <w:ind w:firstLineChars="0" w:firstLine="0"/>
            </w:pPr>
          </w:p>
        </w:tc>
      </w:tr>
    </w:tbl>
    <w:p w:rsidR="00590604" w:rsidRPr="00D702F6" w:rsidRDefault="00590604" w:rsidP="00590604"/>
    <w:sectPr w:rsidR="00590604" w:rsidRPr="00D702F6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99E" w:rsidRDefault="002F599E" w:rsidP="00B557C2">
      <w:r>
        <w:separator/>
      </w:r>
    </w:p>
  </w:endnote>
  <w:endnote w:type="continuationSeparator" w:id="0">
    <w:p w:rsidR="002F599E" w:rsidRDefault="002F599E" w:rsidP="00B55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826" w:rsidRDefault="00236826" w:rsidP="00B557C2">
    <w:pPr>
      <w:pStyle w:val="a6"/>
      <w:ind w:firstLine="3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826" w:rsidRDefault="00236826" w:rsidP="00B557C2">
    <w:pPr>
      <w:pStyle w:val="a6"/>
      <w:ind w:firstLine="300"/>
    </w:pPr>
    <w:r>
      <w:t>-</w:t>
    </w:r>
    <w:r>
      <w:fldChar w:fldCharType="begin"/>
    </w:r>
    <w:r>
      <w:instrText>PAGE   \* MERGEFORMAT</w:instrText>
    </w:r>
    <w:r>
      <w:fldChar w:fldCharType="separate"/>
    </w:r>
    <w:r w:rsidR="00356CDE" w:rsidRPr="00356CDE">
      <w:rPr>
        <w:noProof/>
        <w:lang w:val="zh-CN"/>
      </w:rPr>
      <w:t>1</w:t>
    </w:r>
    <w:r>
      <w:fldChar w:fldCharType="end"/>
    </w:r>
    <w:r>
      <w:t>-</w:t>
    </w:r>
  </w:p>
  <w:p w:rsidR="00236826" w:rsidRDefault="00236826" w:rsidP="00B557C2">
    <w:pPr>
      <w:pStyle w:val="a6"/>
      <w:ind w:firstLine="3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826" w:rsidRDefault="00236826" w:rsidP="00B557C2">
    <w:pPr>
      <w:pStyle w:val="a6"/>
      <w:ind w:firstLine="3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99E" w:rsidRDefault="002F599E" w:rsidP="00B557C2">
      <w:r>
        <w:separator/>
      </w:r>
    </w:p>
  </w:footnote>
  <w:footnote w:type="continuationSeparator" w:id="0">
    <w:p w:rsidR="002F599E" w:rsidRDefault="002F599E" w:rsidP="00B55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826" w:rsidRDefault="00236826" w:rsidP="00B557C2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826" w:rsidRDefault="00236826" w:rsidP="00B557C2">
    <w:pPr>
      <w:pStyle w:val="a5"/>
      <w:ind w:firstLine="360"/>
    </w:pPr>
    <w:r>
      <w:rPr>
        <w:rFonts w:hint="eastAsia"/>
      </w:rPr>
      <w:t>李树花开</w:t>
    </w:r>
    <w:r>
      <w:t>，风中摇曳！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826" w:rsidRDefault="00236826" w:rsidP="00B557C2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66918"/>
    <w:multiLevelType w:val="hybridMultilevel"/>
    <w:tmpl w:val="7ACAF748"/>
    <w:lvl w:ilvl="0" w:tplc="14CAE2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9E46ED"/>
    <w:multiLevelType w:val="multilevel"/>
    <w:tmpl w:val="112C1F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. 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13501ABD"/>
    <w:multiLevelType w:val="hybridMultilevel"/>
    <w:tmpl w:val="0390EA18"/>
    <w:lvl w:ilvl="0" w:tplc="F8789D82">
      <w:start w:val="1"/>
      <w:numFmt w:val="japaneseCounting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55D5028"/>
    <w:multiLevelType w:val="hybridMultilevel"/>
    <w:tmpl w:val="1AF80EC8"/>
    <w:lvl w:ilvl="0" w:tplc="B3DEE72C">
      <w:start w:val="1"/>
      <w:numFmt w:val="decimal"/>
      <w:suff w:val="nothing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AB66848"/>
    <w:multiLevelType w:val="hybridMultilevel"/>
    <w:tmpl w:val="E12262C6"/>
    <w:lvl w:ilvl="0" w:tplc="18247A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A11284"/>
    <w:multiLevelType w:val="multilevel"/>
    <w:tmpl w:val="8B4A0A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221A76C6"/>
    <w:multiLevelType w:val="hybridMultilevel"/>
    <w:tmpl w:val="42FAC8D6"/>
    <w:lvl w:ilvl="0" w:tplc="8B2CB9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4160EC8"/>
    <w:multiLevelType w:val="hybridMultilevel"/>
    <w:tmpl w:val="1AF80EC8"/>
    <w:lvl w:ilvl="0" w:tplc="B3DEE72C">
      <w:start w:val="1"/>
      <w:numFmt w:val="decimal"/>
      <w:suff w:val="nothing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75B04C3"/>
    <w:multiLevelType w:val="multilevel"/>
    <w:tmpl w:val="D238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6D2C9F"/>
    <w:multiLevelType w:val="hybridMultilevel"/>
    <w:tmpl w:val="7B6AF3CA"/>
    <w:lvl w:ilvl="0" w:tplc="3C722A62">
      <w:start w:val="1"/>
      <w:numFmt w:val="decimal"/>
      <w:suff w:val="nothing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E13576E"/>
    <w:multiLevelType w:val="hybridMultilevel"/>
    <w:tmpl w:val="9A1CB536"/>
    <w:lvl w:ilvl="0" w:tplc="91366192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2F477AD"/>
    <w:multiLevelType w:val="hybridMultilevel"/>
    <w:tmpl w:val="E28A6EFC"/>
    <w:lvl w:ilvl="0" w:tplc="7B2CA9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445D9D"/>
    <w:multiLevelType w:val="hybridMultilevel"/>
    <w:tmpl w:val="C1A45DEE"/>
    <w:lvl w:ilvl="0" w:tplc="2FECC5B2">
      <w:start w:val="1"/>
      <w:numFmt w:val="decimal"/>
      <w:lvlText w:val="(%1)"/>
      <w:lvlJc w:val="left"/>
      <w:pPr>
        <w:ind w:left="990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3" w15:restartNumberingAfterBreak="0">
    <w:nsid w:val="3E7D783A"/>
    <w:multiLevelType w:val="hybridMultilevel"/>
    <w:tmpl w:val="A128E9F4"/>
    <w:lvl w:ilvl="0" w:tplc="7BFCE506">
      <w:start w:val="1"/>
      <w:numFmt w:val="decimal"/>
      <w:lvlText w:val="(%1)"/>
      <w:lvlJc w:val="left"/>
      <w:pPr>
        <w:ind w:left="734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4" w15:restartNumberingAfterBreak="0">
    <w:nsid w:val="42E74BFB"/>
    <w:multiLevelType w:val="hybridMultilevel"/>
    <w:tmpl w:val="2A2AFE52"/>
    <w:lvl w:ilvl="0" w:tplc="B0041A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8C31B45"/>
    <w:multiLevelType w:val="multilevel"/>
    <w:tmpl w:val="C40C85FA"/>
    <w:lvl w:ilvl="0">
      <w:start w:val="1"/>
      <w:numFmt w:val="chineseCountingThousand"/>
      <w:pStyle w:val="2"/>
      <w:suff w:val="nothing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pStyle w:val="3"/>
      <w:suff w:val="nothing"/>
      <w:lvlText w:val="%3."/>
      <w:lvlJc w:val="left"/>
      <w:pPr>
        <w:ind w:left="51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6" w15:restartNumberingAfterBreak="0">
    <w:nsid w:val="51FC0878"/>
    <w:multiLevelType w:val="hybridMultilevel"/>
    <w:tmpl w:val="4EEC3976"/>
    <w:lvl w:ilvl="0" w:tplc="C48019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51A7EAA"/>
    <w:multiLevelType w:val="hybridMultilevel"/>
    <w:tmpl w:val="95463EA4"/>
    <w:lvl w:ilvl="0" w:tplc="3B5CB6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6EA272A"/>
    <w:multiLevelType w:val="hybridMultilevel"/>
    <w:tmpl w:val="1D30311C"/>
    <w:lvl w:ilvl="0" w:tplc="389C2E2E">
      <w:start w:val="1"/>
      <w:numFmt w:val="decimal"/>
      <w:suff w:val="nothing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C6A1F07"/>
    <w:multiLevelType w:val="hybridMultilevel"/>
    <w:tmpl w:val="B2E0D3CA"/>
    <w:lvl w:ilvl="0" w:tplc="A836C65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A87372"/>
    <w:multiLevelType w:val="hybridMultilevel"/>
    <w:tmpl w:val="A45A7EAC"/>
    <w:lvl w:ilvl="0" w:tplc="E68643AC">
      <w:start w:val="1"/>
      <w:numFmt w:val="decimal"/>
      <w:suff w:val="nothing"/>
      <w:lvlText w:val="（%1）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 w15:restartNumberingAfterBreak="0">
    <w:nsid w:val="5FB3206F"/>
    <w:multiLevelType w:val="multilevel"/>
    <w:tmpl w:val="E08ABE92"/>
    <w:lvl w:ilvl="0">
      <w:start w:val="1"/>
      <w:numFmt w:val="chineseCountingThousand"/>
      <w:suff w:val="nothing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7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2" w15:restartNumberingAfterBreak="0">
    <w:nsid w:val="64E562F4"/>
    <w:multiLevelType w:val="hybridMultilevel"/>
    <w:tmpl w:val="D312DA46"/>
    <w:lvl w:ilvl="0" w:tplc="ED602B7E">
      <w:start w:val="1"/>
      <w:numFmt w:val="decimal"/>
      <w:lvlText w:val="%1）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5EB2542"/>
    <w:multiLevelType w:val="hybridMultilevel"/>
    <w:tmpl w:val="ECBEC1F6"/>
    <w:lvl w:ilvl="0" w:tplc="1B841996">
      <w:start w:val="1"/>
      <w:numFmt w:val="decimal"/>
      <w:suff w:val="nothing"/>
      <w:lvlText w:val="（%1）"/>
      <w:lvlJc w:val="left"/>
      <w:pPr>
        <w:ind w:left="15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24" w15:restartNumberingAfterBreak="0">
    <w:nsid w:val="66116D20"/>
    <w:multiLevelType w:val="hybridMultilevel"/>
    <w:tmpl w:val="3FF62026"/>
    <w:lvl w:ilvl="0" w:tplc="E4FE79A6">
      <w:start w:val="1"/>
      <w:numFmt w:val="decimal"/>
      <w:suff w:val="nothing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79D3AEC"/>
    <w:multiLevelType w:val="hybridMultilevel"/>
    <w:tmpl w:val="DE88804E"/>
    <w:lvl w:ilvl="0" w:tplc="76AC4246">
      <w:start w:val="1"/>
      <w:numFmt w:val="japaneseCounting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AC06167"/>
    <w:multiLevelType w:val="hybridMultilevel"/>
    <w:tmpl w:val="FC747AF0"/>
    <w:lvl w:ilvl="0" w:tplc="DCE0F852">
      <w:start w:val="1"/>
      <w:numFmt w:val="decimal"/>
      <w:suff w:val="nothing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7B6F18C7"/>
    <w:multiLevelType w:val="hybridMultilevel"/>
    <w:tmpl w:val="48509F6C"/>
    <w:lvl w:ilvl="0" w:tplc="E2DE2128">
      <w:start w:val="1"/>
      <w:numFmt w:val="decimal"/>
      <w:suff w:val="nothing"/>
      <w:lvlText w:val="（%1）"/>
      <w:lvlJc w:val="left"/>
      <w:pPr>
        <w:ind w:left="84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8" w15:restartNumberingAfterBreak="0">
    <w:nsid w:val="7D0740E8"/>
    <w:multiLevelType w:val="multilevel"/>
    <w:tmpl w:val="941EC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7D87655D"/>
    <w:multiLevelType w:val="multilevel"/>
    <w:tmpl w:val="0A8E39B2"/>
    <w:lvl w:ilvl="0">
      <w:start w:val="1"/>
      <w:numFmt w:val="upperRoman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. 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0" w15:restartNumberingAfterBreak="0">
    <w:nsid w:val="7FAC3320"/>
    <w:multiLevelType w:val="hybridMultilevel"/>
    <w:tmpl w:val="50845CBC"/>
    <w:lvl w:ilvl="0" w:tplc="04E87F40">
      <w:start w:val="1"/>
      <w:numFmt w:val="decimal"/>
      <w:suff w:val="nothing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5"/>
  </w:num>
  <w:num w:numId="2">
    <w:abstractNumId w:val="11"/>
  </w:num>
  <w:num w:numId="3">
    <w:abstractNumId w:val="28"/>
  </w:num>
  <w:num w:numId="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20"/>
  </w:num>
  <w:num w:numId="7">
    <w:abstractNumId w:val="13"/>
  </w:num>
  <w:num w:numId="8">
    <w:abstractNumId w:val="23"/>
  </w:num>
  <w:num w:numId="9">
    <w:abstractNumId w:val="12"/>
  </w:num>
  <w:num w:numId="10">
    <w:abstractNumId w:val="27"/>
  </w:num>
  <w:num w:numId="11">
    <w:abstractNumId w:val="0"/>
  </w:num>
  <w:num w:numId="12">
    <w:abstractNumId w:val="5"/>
  </w:num>
  <w:num w:numId="13">
    <w:abstractNumId w:val="4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9"/>
  </w:num>
  <w:num w:numId="16">
    <w:abstractNumId w:val="1"/>
  </w:num>
  <w:num w:numId="17">
    <w:abstractNumId w:val="9"/>
  </w:num>
  <w:num w:numId="18">
    <w:abstractNumId w:val="22"/>
  </w:num>
  <w:num w:numId="19">
    <w:abstractNumId w:val="30"/>
  </w:num>
  <w:num w:numId="20">
    <w:abstractNumId w:val="7"/>
  </w:num>
  <w:num w:numId="21">
    <w:abstractNumId w:val="3"/>
  </w:num>
  <w:num w:numId="22">
    <w:abstractNumId w:val="2"/>
  </w:num>
  <w:num w:numId="23">
    <w:abstractNumId w:val="24"/>
  </w:num>
  <w:num w:numId="24">
    <w:abstractNumId w:val="15"/>
  </w:num>
  <w:num w:numId="25">
    <w:abstractNumId w:val="26"/>
  </w:num>
  <w:num w:numId="26">
    <w:abstractNumId w:val="14"/>
  </w:num>
  <w:num w:numId="27">
    <w:abstractNumId w:val="15"/>
    <w:lvlOverride w:ilvl="0">
      <w:startOverride w:val="1"/>
    </w:lvlOverride>
  </w:num>
  <w:num w:numId="28">
    <w:abstractNumId w:val="10"/>
  </w:num>
  <w:num w:numId="29">
    <w:abstractNumId w:val="21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</w:num>
  <w:num w:numId="34">
    <w:abstractNumId w:val="19"/>
  </w:num>
  <w:num w:numId="3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>
    <w:abstractNumId w:val="17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F6"/>
    <w:rsid w:val="00017FE1"/>
    <w:rsid w:val="00021437"/>
    <w:rsid w:val="000511E5"/>
    <w:rsid w:val="00094DBA"/>
    <w:rsid w:val="000C75EB"/>
    <w:rsid w:val="000D0558"/>
    <w:rsid w:val="000D6FB6"/>
    <w:rsid w:val="0012411A"/>
    <w:rsid w:val="001528BB"/>
    <w:rsid w:val="001774A6"/>
    <w:rsid w:val="0019462C"/>
    <w:rsid w:val="001A35E6"/>
    <w:rsid w:val="001A5D4A"/>
    <w:rsid w:val="001C1322"/>
    <w:rsid w:val="001D629C"/>
    <w:rsid w:val="001E0457"/>
    <w:rsid w:val="001E7042"/>
    <w:rsid w:val="001F4087"/>
    <w:rsid w:val="00210AD3"/>
    <w:rsid w:val="0021185E"/>
    <w:rsid w:val="00223D96"/>
    <w:rsid w:val="00236826"/>
    <w:rsid w:val="00246D31"/>
    <w:rsid w:val="00257A95"/>
    <w:rsid w:val="0027617C"/>
    <w:rsid w:val="002C5324"/>
    <w:rsid w:val="002D1C5A"/>
    <w:rsid w:val="002D4D16"/>
    <w:rsid w:val="002D681B"/>
    <w:rsid w:val="002F0785"/>
    <w:rsid w:val="002F599E"/>
    <w:rsid w:val="00311085"/>
    <w:rsid w:val="00324740"/>
    <w:rsid w:val="0035307E"/>
    <w:rsid w:val="00354C1C"/>
    <w:rsid w:val="00356CDE"/>
    <w:rsid w:val="00375F0A"/>
    <w:rsid w:val="003768ED"/>
    <w:rsid w:val="003A1C61"/>
    <w:rsid w:val="003B6886"/>
    <w:rsid w:val="003C3BBF"/>
    <w:rsid w:val="003E5B53"/>
    <w:rsid w:val="003F39D8"/>
    <w:rsid w:val="004312A5"/>
    <w:rsid w:val="00451448"/>
    <w:rsid w:val="00452530"/>
    <w:rsid w:val="0045739A"/>
    <w:rsid w:val="00462204"/>
    <w:rsid w:val="004714EE"/>
    <w:rsid w:val="004B4EF8"/>
    <w:rsid w:val="004C1303"/>
    <w:rsid w:val="004D26C6"/>
    <w:rsid w:val="004D3B16"/>
    <w:rsid w:val="004F2421"/>
    <w:rsid w:val="004F2C46"/>
    <w:rsid w:val="004F4E26"/>
    <w:rsid w:val="00505CF3"/>
    <w:rsid w:val="00521E32"/>
    <w:rsid w:val="00522754"/>
    <w:rsid w:val="00523F01"/>
    <w:rsid w:val="0054250F"/>
    <w:rsid w:val="00543D81"/>
    <w:rsid w:val="00545971"/>
    <w:rsid w:val="00553894"/>
    <w:rsid w:val="00566341"/>
    <w:rsid w:val="00590604"/>
    <w:rsid w:val="005A22BF"/>
    <w:rsid w:val="005B1C0A"/>
    <w:rsid w:val="005B1EF6"/>
    <w:rsid w:val="005C01BD"/>
    <w:rsid w:val="005D1661"/>
    <w:rsid w:val="005D3988"/>
    <w:rsid w:val="005D49BB"/>
    <w:rsid w:val="005E17CA"/>
    <w:rsid w:val="005E65E5"/>
    <w:rsid w:val="0061334B"/>
    <w:rsid w:val="00617F51"/>
    <w:rsid w:val="00620301"/>
    <w:rsid w:val="0062231F"/>
    <w:rsid w:val="00631B42"/>
    <w:rsid w:val="006574B3"/>
    <w:rsid w:val="00660C11"/>
    <w:rsid w:val="00690DF8"/>
    <w:rsid w:val="006A6113"/>
    <w:rsid w:val="006A6B3C"/>
    <w:rsid w:val="006B4324"/>
    <w:rsid w:val="006C645A"/>
    <w:rsid w:val="006D1607"/>
    <w:rsid w:val="006F3344"/>
    <w:rsid w:val="006F558C"/>
    <w:rsid w:val="007072BB"/>
    <w:rsid w:val="007101E3"/>
    <w:rsid w:val="00710821"/>
    <w:rsid w:val="00714262"/>
    <w:rsid w:val="00714F6C"/>
    <w:rsid w:val="007174E9"/>
    <w:rsid w:val="007175CD"/>
    <w:rsid w:val="00721A09"/>
    <w:rsid w:val="00731281"/>
    <w:rsid w:val="0073186E"/>
    <w:rsid w:val="00747752"/>
    <w:rsid w:val="007932A7"/>
    <w:rsid w:val="0079411F"/>
    <w:rsid w:val="00797CFE"/>
    <w:rsid w:val="007A392D"/>
    <w:rsid w:val="007A5B5A"/>
    <w:rsid w:val="007C797A"/>
    <w:rsid w:val="007D41D3"/>
    <w:rsid w:val="007D5541"/>
    <w:rsid w:val="007E2103"/>
    <w:rsid w:val="007E4EDB"/>
    <w:rsid w:val="007F3B64"/>
    <w:rsid w:val="007F727F"/>
    <w:rsid w:val="007F762C"/>
    <w:rsid w:val="0080490A"/>
    <w:rsid w:val="00811D94"/>
    <w:rsid w:val="008172F1"/>
    <w:rsid w:val="008208B6"/>
    <w:rsid w:val="0082758E"/>
    <w:rsid w:val="00830254"/>
    <w:rsid w:val="00836D3F"/>
    <w:rsid w:val="00841C56"/>
    <w:rsid w:val="00853656"/>
    <w:rsid w:val="00866BD5"/>
    <w:rsid w:val="00875435"/>
    <w:rsid w:val="00894D10"/>
    <w:rsid w:val="008B4CD9"/>
    <w:rsid w:val="008C0C76"/>
    <w:rsid w:val="008C2BC0"/>
    <w:rsid w:val="008C5517"/>
    <w:rsid w:val="008E1B66"/>
    <w:rsid w:val="008E7845"/>
    <w:rsid w:val="00902E2B"/>
    <w:rsid w:val="00907629"/>
    <w:rsid w:val="00912AAB"/>
    <w:rsid w:val="00932CBC"/>
    <w:rsid w:val="009350C0"/>
    <w:rsid w:val="00942F9D"/>
    <w:rsid w:val="00952742"/>
    <w:rsid w:val="00964BF5"/>
    <w:rsid w:val="0096589C"/>
    <w:rsid w:val="00967823"/>
    <w:rsid w:val="00974336"/>
    <w:rsid w:val="00982D71"/>
    <w:rsid w:val="009916E8"/>
    <w:rsid w:val="009A5A87"/>
    <w:rsid w:val="009B2D82"/>
    <w:rsid w:val="009C59BE"/>
    <w:rsid w:val="009C7C8C"/>
    <w:rsid w:val="009D207F"/>
    <w:rsid w:val="009D4367"/>
    <w:rsid w:val="009D5EFC"/>
    <w:rsid w:val="009E2271"/>
    <w:rsid w:val="009E5AD9"/>
    <w:rsid w:val="009F2122"/>
    <w:rsid w:val="009F23E3"/>
    <w:rsid w:val="009F6140"/>
    <w:rsid w:val="00A07A62"/>
    <w:rsid w:val="00A16070"/>
    <w:rsid w:val="00A21E2C"/>
    <w:rsid w:val="00A24ABA"/>
    <w:rsid w:val="00A40FED"/>
    <w:rsid w:val="00A427BA"/>
    <w:rsid w:val="00A50D85"/>
    <w:rsid w:val="00A67E27"/>
    <w:rsid w:val="00A82469"/>
    <w:rsid w:val="00A930E6"/>
    <w:rsid w:val="00A93852"/>
    <w:rsid w:val="00AA2901"/>
    <w:rsid w:val="00AB25E4"/>
    <w:rsid w:val="00AB4DDA"/>
    <w:rsid w:val="00AB5035"/>
    <w:rsid w:val="00AC1FE0"/>
    <w:rsid w:val="00AC4657"/>
    <w:rsid w:val="00AC5018"/>
    <w:rsid w:val="00AC6A1F"/>
    <w:rsid w:val="00AD2F33"/>
    <w:rsid w:val="00AE5ACA"/>
    <w:rsid w:val="00B20B0E"/>
    <w:rsid w:val="00B23661"/>
    <w:rsid w:val="00B321D2"/>
    <w:rsid w:val="00B32924"/>
    <w:rsid w:val="00B40215"/>
    <w:rsid w:val="00B557C2"/>
    <w:rsid w:val="00B61C03"/>
    <w:rsid w:val="00B63DE1"/>
    <w:rsid w:val="00B81F48"/>
    <w:rsid w:val="00BA43A3"/>
    <w:rsid w:val="00BB1C10"/>
    <w:rsid w:val="00BC2C97"/>
    <w:rsid w:val="00BC7589"/>
    <w:rsid w:val="00BD2CEE"/>
    <w:rsid w:val="00BE4FDE"/>
    <w:rsid w:val="00BF3E70"/>
    <w:rsid w:val="00BF4A25"/>
    <w:rsid w:val="00BF51E5"/>
    <w:rsid w:val="00C0024C"/>
    <w:rsid w:val="00C06DF6"/>
    <w:rsid w:val="00C41C22"/>
    <w:rsid w:val="00C45980"/>
    <w:rsid w:val="00C816E4"/>
    <w:rsid w:val="00C871DA"/>
    <w:rsid w:val="00CA0D88"/>
    <w:rsid w:val="00CA1934"/>
    <w:rsid w:val="00CA6876"/>
    <w:rsid w:val="00CA74DD"/>
    <w:rsid w:val="00CB5A4E"/>
    <w:rsid w:val="00CB661F"/>
    <w:rsid w:val="00CC0D66"/>
    <w:rsid w:val="00CC1D5B"/>
    <w:rsid w:val="00D07F53"/>
    <w:rsid w:val="00D149AF"/>
    <w:rsid w:val="00D42D08"/>
    <w:rsid w:val="00D702F6"/>
    <w:rsid w:val="00D7380A"/>
    <w:rsid w:val="00D76FFC"/>
    <w:rsid w:val="00D800A4"/>
    <w:rsid w:val="00DA4CD1"/>
    <w:rsid w:val="00DB4159"/>
    <w:rsid w:val="00DD7FDF"/>
    <w:rsid w:val="00DF0633"/>
    <w:rsid w:val="00E13587"/>
    <w:rsid w:val="00E16828"/>
    <w:rsid w:val="00E422FE"/>
    <w:rsid w:val="00E80ECB"/>
    <w:rsid w:val="00E918AB"/>
    <w:rsid w:val="00EA4396"/>
    <w:rsid w:val="00EC267D"/>
    <w:rsid w:val="00EC4F22"/>
    <w:rsid w:val="00EC5515"/>
    <w:rsid w:val="00ED4B2B"/>
    <w:rsid w:val="00EE538B"/>
    <w:rsid w:val="00EE7BF3"/>
    <w:rsid w:val="00F0440A"/>
    <w:rsid w:val="00F16EB1"/>
    <w:rsid w:val="00F24929"/>
    <w:rsid w:val="00F33C38"/>
    <w:rsid w:val="00F65B69"/>
    <w:rsid w:val="00F73735"/>
    <w:rsid w:val="00F8527B"/>
    <w:rsid w:val="00FA01F0"/>
    <w:rsid w:val="00FB2B7C"/>
    <w:rsid w:val="00FB4FDF"/>
    <w:rsid w:val="00FF07D2"/>
    <w:rsid w:val="00FF3418"/>
    <w:rsid w:val="00FF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CB4660-AD84-4406-80CA-7FA87B0F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25E4"/>
    <w:pPr>
      <w:widowControl w:val="0"/>
      <w:ind w:firstLineChars="200" w:firstLine="420"/>
      <w:jc w:val="both"/>
    </w:pPr>
    <w:rPr>
      <w:rFonts w:ascii="Monaco" w:hAnsi="Monaco"/>
      <w:color w:val="000000" w:themeColor="text1"/>
    </w:rPr>
  </w:style>
  <w:style w:type="paragraph" w:styleId="1">
    <w:name w:val="heading 1"/>
    <w:next w:val="a"/>
    <w:link w:val="1Char"/>
    <w:uiPriority w:val="9"/>
    <w:qFormat/>
    <w:rsid w:val="00617F51"/>
    <w:pPr>
      <w:keepNext/>
      <w:keepLines/>
      <w:pageBreakBefore/>
      <w:spacing w:beforeLines="50" w:before="50" w:afterLines="50" w:after="50"/>
      <w:jc w:val="center"/>
      <w:outlineLvl w:val="0"/>
    </w:pPr>
    <w:rPr>
      <w:rFonts w:ascii="Consolas" w:hAnsi="Consolas"/>
      <w:b/>
      <w:bCs/>
      <w:kern w:val="44"/>
      <w:sz w:val="36"/>
      <w:szCs w:val="44"/>
    </w:rPr>
  </w:style>
  <w:style w:type="paragraph" w:styleId="2">
    <w:name w:val="heading 2"/>
    <w:next w:val="a"/>
    <w:link w:val="2Char"/>
    <w:uiPriority w:val="9"/>
    <w:unhideWhenUsed/>
    <w:qFormat/>
    <w:rsid w:val="00AA2901"/>
    <w:pPr>
      <w:keepNext/>
      <w:keepLines/>
      <w:numPr>
        <w:numId w:val="24"/>
      </w:numPr>
      <w:spacing w:beforeLines="50" w:before="50" w:afterLines="50" w:after="50" w:line="360" w:lineRule="auto"/>
      <w:outlineLvl w:val="1"/>
    </w:pPr>
    <w:rPr>
      <w:rFonts w:ascii="Consolas" w:eastAsiaTheme="majorEastAsia" w:hAnsi="Consolas" w:cstheme="majorBidi"/>
      <w:b/>
      <w:bCs/>
      <w:sz w:val="28"/>
      <w:szCs w:val="32"/>
    </w:rPr>
  </w:style>
  <w:style w:type="paragraph" w:styleId="3">
    <w:name w:val="heading 3"/>
    <w:next w:val="a"/>
    <w:link w:val="3Char"/>
    <w:uiPriority w:val="9"/>
    <w:unhideWhenUsed/>
    <w:qFormat/>
    <w:rsid w:val="009916E8"/>
    <w:pPr>
      <w:keepNext/>
      <w:keepLines/>
      <w:numPr>
        <w:ilvl w:val="2"/>
        <w:numId w:val="24"/>
      </w:numPr>
      <w:spacing w:beforeLines="50" w:before="50" w:afterLines="50" w:after="50" w:line="360" w:lineRule="auto"/>
      <w:outlineLvl w:val="2"/>
    </w:pPr>
    <w:rPr>
      <w:rFonts w:ascii="Consolas" w:hAnsi="Consolas"/>
      <w:b/>
      <w:bCs/>
      <w:color w:val="4472C4" w:themeColor="accent5"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E1B66"/>
    <w:pPr>
      <w:keepNext/>
      <w:keepLines/>
      <w:spacing w:beforeLines="50" w:before="50" w:afterLines="50" w:after="50"/>
      <w:ind w:firstLine="200"/>
      <w:outlineLvl w:val="3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7F51"/>
    <w:rPr>
      <w:rFonts w:ascii="Consolas" w:hAnsi="Consolas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AA2901"/>
    <w:rPr>
      <w:rFonts w:ascii="Consolas" w:eastAsiaTheme="majorEastAsia" w:hAnsi="Consolas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AC1FE0"/>
  </w:style>
  <w:style w:type="table" w:styleId="a4">
    <w:name w:val="Table Grid"/>
    <w:basedOn w:val="a1"/>
    <w:uiPriority w:val="39"/>
    <w:rsid w:val="007E4E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451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51448"/>
    <w:rPr>
      <w:rFonts w:ascii="Consolas" w:hAnsi="Consolas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75435"/>
    <w:pPr>
      <w:tabs>
        <w:tab w:val="center" w:pos="4153"/>
        <w:tab w:val="right" w:pos="8306"/>
      </w:tabs>
      <w:snapToGrid w:val="0"/>
      <w:jc w:val="center"/>
    </w:pPr>
    <w:rPr>
      <w:sz w:val="15"/>
      <w:szCs w:val="18"/>
    </w:rPr>
  </w:style>
  <w:style w:type="character" w:customStyle="1" w:styleId="Char0">
    <w:name w:val="页脚 Char"/>
    <w:basedOn w:val="a0"/>
    <w:link w:val="a6"/>
    <w:uiPriority w:val="99"/>
    <w:rsid w:val="00875435"/>
    <w:rPr>
      <w:rFonts w:ascii="Consolas" w:eastAsia="Consolas" w:hAnsi="Consolas"/>
      <w:color w:val="000000" w:themeColor="text1"/>
      <w:sz w:val="15"/>
      <w:szCs w:val="18"/>
    </w:rPr>
  </w:style>
  <w:style w:type="character" w:customStyle="1" w:styleId="3Char">
    <w:name w:val="标题 3 Char"/>
    <w:basedOn w:val="a0"/>
    <w:link w:val="3"/>
    <w:uiPriority w:val="9"/>
    <w:rsid w:val="009916E8"/>
    <w:rPr>
      <w:rFonts w:ascii="Consolas" w:hAnsi="Consolas"/>
      <w:b/>
      <w:bCs/>
      <w:color w:val="4472C4" w:themeColor="accent5"/>
      <w:sz w:val="24"/>
      <w:szCs w:val="32"/>
    </w:rPr>
  </w:style>
  <w:style w:type="table" w:customStyle="1" w:styleId="10">
    <w:name w:val="样式1"/>
    <w:basedOn w:val="a1"/>
    <w:uiPriority w:val="99"/>
    <w:rsid w:val="00A50D85"/>
    <w:rPr>
      <w:rFonts w:ascii="Consolas" w:eastAsia="Consolas" w:hAnsi="Consolas"/>
    </w:rPr>
    <w:tblPr>
      <w:tblBorders>
        <w:top w:val="single" w:sz="6" w:space="0" w:color="92D050"/>
        <w:bottom w:val="single" w:sz="6" w:space="0" w:color="92D050"/>
        <w:insideV w:val="single" w:sz="6" w:space="0" w:color="92D050"/>
      </w:tblBorders>
    </w:tblPr>
  </w:style>
  <w:style w:type="paragraph" w:customStyle="1" w:styleId="a7">
    <w:name w:val="图片"/>
    <w:next w:val="a"/>
    <w:qFormat/>
    <w:rsid w:val="00BD2CEE"/>
    <w:pPr>
      <w:jc w:val="center"/>
    </w:pPr>
    <w:rPr>
      <w:rFonts w:ascii="Consolas" w:hAnsi="Consolas"/>
      <w:noProof/>
      <w:sz w:val="24"/>
    </w:rPr>
  </w:style>
  <w:style w:type="paragraph" w:customStyle="1" w:styleId="20">
    <w:name w:val="代码2"/>
    <w:next w:val="a"/>
    <w:link w:val="2Char0"/>
    <w:qFormat/>
    <w:rsid w:val="004B4EF8"/>
    <w:pPr>
      <w:ind w:firstLineChars="200" w:firstLine="200"/>
    </w:pPr>
    <w:rPr>
      <w:rFonts w:ascii="Consolas" w:eastAsia="Consolas" w:hAnsi="Consolas"/>
      <w:i/>
      <w:color w:val="FF0000"/>
      <w:sz w:val="24"/>
    </w:rPr>
  </w:style>
  <w:style w:type="paragraph" w:customStyle="1" w:styleId="11">
    <w:name w:val="代码1"/>
    <w:next w:val="a"/>
    <w:link w:val="1Char0"/>
    <w:qFormat/>
    <w:rsid w:val="00797CFE"/>
    <w:pPr>
      <w:ind w:firstLineChars="200" w:firstLine="200"/>
    </w:pPr>
    <w:rPr>
      <w:rFonts w:ascii="Consolas" w:eastAsia="Consolas" w:hAnsi="Consolas"/>
      <w:i/>
      <w:sz w:val="24"/>
    </w:rPr>
  </w:style>
  <w:style w:type="character" w:customStyle="1" w:styleId="1Char0">
    <w:name w:val="代码1 Char"/>
    <w:basedOn w:val="a0"/>
    <w:link w:val="11"/>
    <w:rsid w:val="00797CFE"/>
    <w:rPr>
      <w:rFonts w:ascii="Consolas" w:eastAsia="Consolas" w:hAnsi="Consolas"/>
      <w:i/>
      <w:sz w:val="24"/>
    </w:rPr>
  </w:style>
  <w:style w:type="character" w:customStyle="1" w:styleId="2Char0">
    <w:name w:val="代码2 Char"/>
    <w:basedOn w:val="a0"/>
    <w:link w:val="20"/>
    <w:rsid w:val="00797CFE"/>
    <w:rPr>
      <w:rFonts w:ascii="Consolas" w:eastAsia="Consolas" w:hAnsi="Consolas"/>
      <w:i/>
      <w:color w:val="FF0000"/>
      <w:sz w:val="24"/>
    </w:rPr>
  </w:style>
  <w:style w:type="character" w:customStyle="1" w:styleId="4Char">
    <w:name w:val="标题 4 Char"/>
    <w:basedOn w:val="a0"/>
    <w:link w:val="4"/>
    <w:uiPriority w:val="9"/>
    <w:rsid w:val="008E1B66"/>
    <w:rPr>
      <w:rFonts w:ascii="Consolas" w:eastAsiaTheme="majorEastAsia" w:hAnsi="Consolas" w:cstheme="majorBidi"/>
      <w:b/>
      <w:bCs/>
      <w:sz w:val="24"/>
      <w:szCs w:val="28"/>
    </w:rPr>
  </w:style>
  <w:style w:type="paragraph" w:customStyle="1" w:styleId="a8">
    <w:name w:val="粉色字体"/>
    <w:basedOn w:val="a"/>
    <w:next w:val="a"/>
    <w:link w:val="Char1"/>
    <w:qFormat/>
    <w:rsid w:val="00354C1C"/>
    <w:pPr>
      <w:ind w:firstLine="480"/>
    </w:pPr>
    <w:rPr>
      <w:color w:val="FF33CC"/>
    </w:rPr>
  </w:style>
  <w:style w:type="paragraph" w:customStyle="1" w:styleId="a9">
    <w:name w:val="黄色字体"/>
    <w:basedOn w:val="a"/>
    <w:link w:val="Char2"/>
    <w:qFormat/>
    <w:rsid w:val="00ED4B2B"/>
    <w:pPr>
      <w:ind w:firstLineChars="0" w:firstLine="0"/>
    </w:pPr>
    <w:rPr>
      <w:color w:val="FFCC00"/>
    </w:rPr>
  </w:style>
  <w:style w:type="character" w:customStyle="1" w:styleId="Char2">
    <w:name w:val="黄色字体 Char"/>
    <w:basedOn w:val="a0"/>
    <w:link w:val="a9"/>
    <w:rsid w:val="00ED4B2B"/>
    <w:rPr>
      <w:rFonts w:ascii="Consolas" w:eastAsia="Consolas" w:hAnsi="Consolas"/>
      <w:color w:val="FFCC00"/>
      <w:sz w:val="24"/>
    </w:rPr>
  </w:style>
  <w:style w:type="character" w:customStyle="1" w:styleId="Char1">
    <w:name w:val="粉色字体 Char"/>
    <w:basedOn w:val="a0"/>
    <w:link w:val="a8"/>
    <w:rsid w:val="00354C1C"/>
    <w:rPr>
      <w:rFonts w:ascii="Consolas" w:hAnsi="Consolas"/>
      <w:color w:val="FF33CC"/>
      <w:sz w:val="24"/>
    </w:rPr>
  </w:style>
  <w:style w:type="paragraph" w:customStyle="1" w:styleId="aa">
    <w:name w:val="浅蓝字体"/>
    <w:basedOn w:val="a"/>
    <w:link w:val="Char3"/>
    <w:qFormat/>
    <w:rsid w:val="00354C1C"/>
    <w:pPr>
      <w:ind w:firstLine="480"/>
    </w:pPr>
    <w:rPr>
      <w:color w:val="0099FF"/>
    </w:rPr>
  </w:style>
  <w:style w:type="character" w:customStyle="1" w:styleId="Char3">
    <w:name w:val="浅蓝字体 Char"/>
    <w:basedOn w:val="a0"/>
    <w:link w:val="aa"/>
    <w:rsid w:val="00354C1C"/>
    <w:rPr>
      <w:rFonts w:ascii="Consolas" w:hAnsi="Consolas"/>
      <w:color w:val="0099FF"/>
      <w:sz w:val="24"/>
    </w:rPr>
  </w:style>
  <w:style w:type="paragraph" w:customStyle="1" w:styleId="ab">
    <w:name w:val="深蓝字体"/>
    <w:basedOn w:val="a"/>
    <w:next w:val="a"/>
    <w:link w:val="Char4"/>
    <w:qFormat/>
    <w:rsid w:val="00354C1C"/>
    <w:pPr>
      <w:ind w:firstLine="480"/>
    </w:pPr>
    <w:rPr>
      <w:color w:val="0033CC"/>
    </w:rPr>
  </w:style>
  <w:style w:type="paragraph" w:customStyle="1" w:styleId="ac">
    <w:name w:val="表格字体"/>
    <w:basedOn w:val="a"/>
    <w:next w:val="a"/>
    <w:qFormat/>
    <w:rsid w:val="00E422FE"/>
    <w:pPr>
      <w:ind w:firstLineChars="0" w:firstLine="0"/>
      <w:jc w:val="center"/>
    </w:pPr>
  </w:style>
  <w:style w:type="character" w:customStyle="1" w:styleId="Char4">
    <w:name w:val="深蓝字体 Char"/>
    <w:basedOn w:val="a0"/>
    <w:link w:val="ab"/>
    <w:rsid w:val="00354C1C"/>
    <w:rPr>
      <w:rFonts w:ascii="Consolas" w:eastAsia="Consolas" w:hAnsi="Consolas"/>
      <w:color w:val="0033CC"/>
      <w:sz w:val="24"/>
    </w:rPr>
  </w:style>
  <w:style w:type="paragraph" w:customStyle="1" w:styleId="ad">
    <w:name w:val="红色字体"/>
    <w:basedOn w:val="a"/>
    <w:link w:val="Char5"/>
    <w:qFormat/>
    <w:rsid w:val="007D41D3"/>
    <w:pPr>
      <w:ind w:firstLine="480"/>
    </w:pPr>
    <w:rPr>
      <w:color w:val="FF3300"/>
    </w:rPr>
  </w:style>
  <w:style w:type="paragraph" w:customStyle="1" w:styleId="ae">
    <w:name w:val="灰色字体"/>
    <w:basedOn w:val="a"/>
    <w:link w:val="Char6"/>
    <w:qFormat/>
    <w:rsid w:val="00ED4B2B"/>
    <w:pPr>
      <w:ind w:firstLineChars="0" w:firstLine="0"/>
    </w:pPr>
    <w:rPr>
      <w:color w:val="808080" w:themeColor="background1" w:themeShade="80"/>
    </w:rPr>
  </w:style>
  <w:style w:type="character" w:customStyle="1" w:styleId="Char5">
    <w:name w:val="红色字体 Char"/>
    <w:basedOn w:val="a0"/>
    <w:link w:val="ad"/>
    <w:rsid w:val="007D41D3"/>
    <w:rPr>
      <w:rFonts w:ascii="Consolas" w:hAnsi="Consolas"/>
      <w:color w:val="FF3300"/>
      <w:sz w:val="24"/>
    </w:rPr>
  </w:style>
  <w:style w:type="table" w:styleId="af">
    <w:name w:val="Grid Table Light"/>
    <w:basedOn w:val="a1"/>
    <w:uiPriority w:val="40"/>
    <w:rsid w:val="00BA43A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har6">
    <w:name w:val="灰色字体 Char"/>
    <w:basedOn w:val="a0"/>
    <w:link w:val="ae"/>
    <w:rsid w:val="00ED4B2B"/>
    <w:rPr>
      <w:rFonts w:ascii="Consolas" w:eastAsia="Consolas" w:hAnsi="Consolas"/>
      <w:color w:val="808080" w:themeColor="background1" w:themeShade="80"/>
      <w:sz w:val="24"/>
    </w:rPr>
  </w:style>
  <w:style w:type="table" w:styleId="12">
    <w:name w:val="Plain Table 1"/>
    <w:basedOn w:val="a1"/>
    <w:uiPriority w:val="41"/>
    <w:rsid w:val="00BA43A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2">
    <w:name w:val="Grid Table 5 Dark Accent 2"/>
    <w:basedOn w:val="a1"/>
    <w:uiPriority w:val="50"/>
    <w:rsid w:val="00BA43A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2-4">
    <w:name w:val="Grid Table 2 Accent 4"/>
    <w:basedOn w:val="a1"/>
    <w:uiPriority w:val="47"/>
    <w:rsid w:val="00BA43A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linux">
    <w:name w:val="linux字符"/>
    <w:basedOn w:val="a"/>
    <w:link w:val="linuxChar"/>
    <w:qFormat/>
    <w:rsid w:val="00CA74DD"/>
    <w:pPr>
      <w:ind w:firstLineChars="0" w:firstLine="0"/>
    </w:pPr>
    <w:rPr>
      <w:rFonts w:eastAsia="宋体"/>
      <w:color w:val="0000CC"/>
      <w:sz w:val="18"/>
    </w:rPr>
  </w:style>
  <w:style w:type="character" w:customStyle="1" w:styleId="linuxChar">
    <w:name w:val="linux字符 Char"/>
    <w:basedOn w:val="a0"/>
    <w:link w:val="linux"/>
    <w:rsid w:val="00CA74DD"/>
    <w:rPr>
      <w:rFonts w:ascii="Consolas" w:eastAsia="宋体" w:hAnsi="Consolas"/>
      <w:color w:val="0000CC"/>
      <w:sz w:val="18"/>
    </w:rPr>
  </w:style>
  <w:style w:type="paragraph" w:styleId="af0">
    <w:name w:val="caption"/>
    <w:basedOn w:val="a"/>
    <w:next w:val="a"/>
    <w:uiPriority w:val="35"/>
    <w:unhideWhenUsed/>
    <w:qFormat/>
    <w:rsid w:val="00875435"/>
    <w:rPr>
      <w:rFonts w:asciiTheme="majorHAnsi" w:eastAsia="黑体" w:hAnsiTheme="majorHAnsi" w:cstheme="majorBidi"/>
      <w:sz w:val="20"/>
      <w:szCs w:val="20"/>
    </w:rPr>
  </w:style>
  <w:style w:type="character" w:styleId="af1">
    <w:name w:val="Hyperlink"/>
    <w:basedOn w:val="a0"/>
    <w:uiPriority w:val="99"/>
    <w:unhideWhenUsed/>
    <w:rsid w:val="001528BB"/>
    <w:rPr>
      <w:color w:val="0563C1" w:themeColor="hyperlink"/>
      <w:u w:val="single"/>
    </w:rPr>
  </w:style>
  <w:style w:type="paragraph" w:styleId="af2">
    <w:name w:val="Normal (Web)"/>
    <w:basedOn w:val="a"/>
    <w:uiPriority w:val="99"/>
    <w:semiHidden/>
    <w:unhideWhenUsed/>
    <w:rsid w:val="009C7C8C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1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263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01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8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84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48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06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48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86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20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00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63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60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18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3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52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4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92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72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22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16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6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76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28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0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51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03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07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698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17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54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2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2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89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92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49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30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39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2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14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274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6962897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9421638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9427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03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51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58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02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77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7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99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96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1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47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69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696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1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7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1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03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88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20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4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188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9356934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0535285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5118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22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7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17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01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12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445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444346697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1701541402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1872647306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1218861283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770973467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1491170275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670958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</w:divsChild>
        </w:div>
      </w:divsChild>
    </w:div>
    <w:div w:id="15722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9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91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37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92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6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84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33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0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05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91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67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800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94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23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78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01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43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24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708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0010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19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937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7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211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584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597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032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1305330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5505517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7738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56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69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84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4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7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30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19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72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70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6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28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36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3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60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06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3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37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3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5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3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3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93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&#21338;&#23458;&#27169;&#29256;\&#21338;&#23458;&#27169;&#29256;\&#21338;&#23458;&#27169;&#29256;_05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D79A3-EC8A-40F0-B972-6F9AB3EA9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博客模版_05.dotm</Template>
  <TotalTime>2183</TotalTime>
  <Pages>8</Pages>
  <Words>730</Words>
  <Characters>4164</Characters>
  <Application>Microsoft Office Word</Application>
  <DocSecurity>0</DocSecurity>
  <Lines>34</Lines>
  <Paragraphs>9</Paragraphs>
  <ScaleCrop>false</ScaleCrop>
  <Company/>
  <LinksUpToDate>false</LinksUpToDate>
  <CharactersWithSpaces>4885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Yihulee</dc:creator>
  <cp:keywords/>
  <dc:description/>
  <cp:lastModifiedBy>李懿虎</cp:lastModifiedBy>
  <cp:revision>36</cp:revision>
  <cp:lastPrinted>2017-06-08T12:16:00Z</cp:lastPrinted>
  <dcterms:created xsi:type="dcterms:W3CDTF">2017-06-04T15:15:00Z</dcterms:created>
  <dcterms:modified xsi:type="dcterms:W3CDTF">2017-06-08T15:31:00Z</dcterms:modified>
</cp:coreProperties>
</file>